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OLE_LINK1"/>
    <w:bookmarkStart w:id="1" w:name="OLE_LINK2"/>
    <w:bookmarkStart w:id="2" w:name="OLE_LINK3"/>
    <w:bookmarkStart w:id="3" w:name="_GoBack"/>
    <w:bookmarkEnd w:id="3"/>
    <w:p w14:paraId="21E3A241" w14:textId="77777777" w:rsidR="00DB063F" w:rsidRPr="000B37E6" w:rsidRDefault="008E6CB2" w:rsidP="000B37E6">
      <w:pPr>
        <w:pStyle w:val="a7"/>
        <w:tabs>
          <w:tab w:val="left" w:pos="0"/>
        </w:tabs>
        <w:jc w:val="both"/>
        <w:rPr>
          <w:rFonts w:ascii="Cambria" w:hAnsi="Cambria"/>
          <w:b w:val="0"/>
          <w:bCs/>
          <w:sz w:val="18"/>
          <w:szCs w:val="18"/>
          <w:lang w:val="es-MX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BCCDC" wp14:editId="2FEECD51">
                <wp:simplePos x="0" y="0"/>
                <wp:positionH relativeFrom="column">
                  <wp:posOffset>5332095</wp:posOffset>
                </wp:positionH>
                <wp:positionV relativeFrom="paragraph">
                  <wp:posOffset>-114300</wp:posOffset>
                </wp:positionV>
                <wp:extent cx="1805305" cy="9144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40139" w14:textId="77777777" w:rsidR="009267E0" w:rsidRDefault="009267E0" w:rsidP="00052965">
                            <w:pPr>
                              <w:pStyle w:val="a7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(215) 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285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2867</w:t>
                            </w:r>
                          </w:p>
                          <w:p w14:paraId="62CFB76E" w14:textId="77777777" w:rsidR="009267E0" w:rsidRDefault="004C0D88" w:rsidP="00052965">
                            <w:pPr>
                              <w:pStyle w:val="a7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9" w:history="1">
                              <w:r w:rsidR="009267E0" w:rsidRPr="009E74BF">
                                <w:rPr>
                                  <w:rStyle w:val="a4"/>
                                  <w:rFonts w:ascii="Cambria" w:hAnsi="Cambria" w:hint="eastAs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chenli</w:t>
                              </w:r>
                              <w:r w:rsidR="009267E0" w:rsidRPr="009E74BF">
                                <w:rPr>
                                  <w:rStyle w:val="a4"/>
                                  <w:rFonts w:ascii="Cambria" w:hAnsi="Cambr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upenn@gmail.com</w:t>
                              </w:r>
                            </w:hyperlink>
                          </w:p>
                          <w:p w14:paraId="55BCDAFD" w14:textId="77777777" w:rsidR="009267E0" w:rsidRPr="00DB063F" w:rsidRDefault="009267E0" w:rsidP="00052965">
                            <w:pPr>
                              <w:pStyle w:val="a7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http://lichen122.github.io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9.85pt;margin-top:-8.95pt;width:142.1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" filled="f" stroked="f">
                <v:textbox inset=",7.2pt,,7.2pt">
                  <w:txbxContent>
                    <w:p w:rsidR="009267E0" w:rsidRDefault="009267E0" w:rsidP="00052965">
                      <w:pPr>
                        <w:pStyle w:val="a7"/>
                        <w:tabs>
                          <w:tab w:val="left" w:pos="0"/>
                        </w:tabs>
                        <w:jc w:val="right"/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 xml:space="preserve">(215) 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285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-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2867</w:t>
                      </w:r>
                    </w:p>
                    <w:p w:rsidR="009267E0" w:rsidRDefault="009267E0" w:rsidP="00052965">
                      <w:pPr>
                        <w:pStyle w:val="a7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hyperlink r:id="rId10" w:history="1">
                        <w:r w:rsidRPr="009E74BF">
                          <w:rPr>
                            <w:rStyle w:val="a4"/>
                            <w:rFonts w:ascii="Cambria" w:hAnsi="Cambria" w:hint="eastAs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chenli</w:t>
                        </w:r>
                        <w:r w:rsidRPr="009E74BF">
                          <w:rPr>
                            <w:rStyle w:val="a4"/>
                            <w:rFonts w:ascii="Cambria" w:hAnsi="Cambr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upenn@gmail.com</w:t>
                        </w:r>
                      </w:hyperlink>
                    </w:p>
                    <w:p w:rsidR="009267E0" w:rsidRPr="00DB063F" w:rsidRDefault="009267E0" w:rsidP="00052965">
                      <w:pPr>
                        <w:pStyle w:val="a7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http://lichen122.github.io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000000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477B82" wp14:editId="0C5A1753">
                <wp:simplePos x="0" y="0"/>
                <wp:positionH relativeFrom="column">
                  <wp:posOffset>1752600</wp:posOffset>
                </wp:positionH>
                <wp:positionV relativeFrom="paragraph">
                  <wp:posOffset>-114300</wp:posOffset>
                </wp:positionV>
                <wp:extent cx="3581400" cy="4572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717F5" w14:textId="77777777" w:rsidR="009267E0" w:rsidRPr="00C51960" w:rsidRDefault="009267E0" w:rsidP="00D5669B">
                            <w:pPr>
                              <w:pStyle w:val="a7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0000"/>
                                <w:spacing w:val="20"/>
                                <w:sz w:val="32"/>
                                <w:szCs w:val="32"/>
                                <w:lang w:eastAsia="zh-CN"/>
                              </w:rPr>
                              <w:t>CHEN LI</w:t>
                            </w:r>
                            <w:r w:rsidRPr="00C51960"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B7F132D" w14:textId="77777777" w:rsidR="009267E0" w:rsidRPr="00DB063F" w:rsidRDefault="009267E0" w:rsidP="00D5669B">
                            <w:pPr>
                              <w:pStyle w:val="a7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550FAB3E" w14:textId="77777777" w:rsidR="009267E0" w:rsidRDefault="009267E0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38pt;margin-top:-8.95pt;width:282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" filled="f" stroked="f">
                <v:textbox inset="1mm,1mm,1mm,1mm">
                  <w:txbxContent>
                    <w:p w:rsidR="009267E0" w:rsidRPr="00C51960" w:rsidRDefault="009267E0" w:rsidP="00D5669B">
                      <w:pPr>
                        <w:pStyle w:val="a7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0000"/>
                          <w:spacing w:val="20"/>
                          <w:sz w:val="32"/>
                          <w:szCs w:val="32"/>
                          <w:lang w:eastAsia="zh-CN"/>
                        </w:rPr>
                        <w:t>CHEN LI</w:t>
                      </w:r>
                      <w:r w:rsidRPr="00C51960"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</w:p>
                    <w:p w:rsidR="009267E0" w:rsidRPr="00DB063F" w:rsidRDefault="009267E0" w:rsidP="00D5669B">
                      <w:pPr>
                        <w:pStyle w:val="a7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</w:p>
                    <w:p w:rsidR="009267E0" w:rsidRDefault="009267E0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3D909C" wp14:editId="0FE19920">
                <wp:simplePos x="0" y="0"/>
                <wp:positionH relativeFrom="column">
                  <wp:posOffset>-76200</wp:posOffset>
                </wp:positionH>
                <wp:positionV relativeFrom="paragraph">
                  <wp:posOffset>-114300</wp:posOffset>
                </wp:positionV>
                <wp:extent cx="1828800" cy="4572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3F125" w14:textId="77777777" w:rsidR="009267E0" w:rsidRDefault="009267E0" w:rsidP="000B37E6">
                            <w:pPr>
                              <w:pStyle w:val="a7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26630Barton Road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, APT 2622</w:t>
                            </w:r>
                          </w:p>
                          <w:p w14:paraId="30F6D8A8" w14:textId="77777777" w:rsidR="009267E0" w:rsidRDefault="009267E0" w:rsidP="000B37E6">
                            <w:pPr>
                              <w:pStyle w:val="a7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Redlands, CA 19104</w:t>
                            </w:r>
                          </w:p>
                          <w:p w14:paraId="08E27210" w14:textId="77777777" w:rsidR="009267E0" w:rsidRPr="00DB063F" w:rsidRDefault="009267E0" w:rsidP="00D5669B">
                            <w:pPr>
                              <w:pStyle w:val="a7"/>
                              <w:tabs>
                                <w:tab w:val="left" w:pos="0"/>
                              </w:tabs>
                              <w:jc w:val="lef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>yaytian@cis.upenn.edu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5.95pt;margin-top:-8.95pt;width:2in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" filled="f" stroked="f">
                <v:textbox inset=",7.2pt,,7.2pt">
                  <w:txbxContent>
                    <w:p w:rsidR="009267E0" w:rsidRDefault="009267E0" w:rsidP="000B37E6">
                      <w:pPr>
                        <w:pStyle w:val="a7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26630Barton Road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, APT 2622</w:t>
                      </w:r>
                    </w:p>
                    <w:p w:rsidR="009267E0" w:rsidRDefault="009267E0" w:rsidP="000B37E6">
                      <w:pPr>
                        <w:pStyle w:val="a7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Redlands, CA 19104</w:t>
                      </w:r>
                    </w:p>
                    <w:p w:rsidR="009267E0" w:rsidRPr="00DB063F" w:rsidRDefault="009267E0" w:rsidP="00D5669B">
                      <w:pPr>
                        <w:pStyle w:val="a7"/>
                        <w:tabs>
                          <w:tab w:val="left" w:pos="0"/>
                        </w:tabs>
                        <w:jc w:val="lef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  <w:t>yaytian@cis.upenn.edu</w:t>
                      </w:r>
                    </w:p>
                  </w:txbxContent>
                </v:textbox>
              </v:shape>
            </w:pict>
          </mc:Fallback>
        </mc:AlternateContent>
      </w:r>
      <w:r w:rsidR="004B2F3A" w:rsidRPr="004325AC">
        <w:rPr>
          <w:rFonts w:ascii="Cambria" w:hAnsi="Cambria"/>
          <w:sz w:val="18"/>
          <w:szCs w:val="18"/>
          <w:lang w:eastAsia="zh-CN"/>
        </w:rPr>
        <w:t xml:space="preserve">   </w:t>
      </w:r>
    </w:p>
    <w:p w14:paraId="34D45FC5" w14:textId="77777777" w:rsidR="00C51960" w:rsidRDefault="00C51960" w:rsidP="002219BF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18"/>
          <w:szCs w:val="18"/>
          <w:lang w:val="es-MX" w:eastAsia="zh-CN"/>
        </w:rPr>
      </w:pPr>
    </w:p>
    <w:p w14:paraId="526ADF55" w14:textId="77777777" w:rsidR="008A4B39" w:rsidRPr="003C5D6D" w:rsidRDefault="001952AF" w:rsidP="003C5D6D">
      <w:pPr>
        <w:pStyle w:val="p0"/>
        <w:pBdr>
          <w:bottom w:val="single" w:sz="6" w:space="1" w:color="auto"/>
        </w:pBdr>
        <w:tabs>
          <w:tab w:val="left" w:pos="7537"/>
        </w:tabs>
        <w:jc w:val="left"/>
        <w:rPr>
          <w:rStyle w:val="15"/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ab/>
      </w:r>
      <w:r w:rsidR="008A4B39">
        <w:rPr>
          <w:rFonts w:ascii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213558">
        <w:rPr>
          <w:rFonts w:ascii="Cambria" w:hAnsi="Cambria" w:cs="Cambria"/>
          <w:b/>
          <w:bCs/>
          <w:sz w:val="20"/>
          <w:szCs w:val="20"/>
        </w:rPr>
        <w:t xml:space="preserve">      </w:t>
      </w:r>
    </w:p>
    <w:p w14:paraId="6906A6C1" w14:textId="77777777" w:rsidR="004B2F3A" w:rsidRPr="00D641BC" w:rsidRDefault="002658E0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EMPLOYMENT</w:t>
      </w:r>
    </w:p>
    <w:p w14:paraId="3F382303" w14:textId="77777777" w:rsidR="00033BEE" w:rsidRDefault="00213558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Developer Support </w:t>
      </w:r>
      <w:r w:rsidR="00033BEE">
        <w:rPr>
          <w:rFonts w:ascii="Cambria" w:hAnsi="Cambria" w:cs="Cambria"/>
          <w:b/>
          <w:bCs/>
          <w:sz w:val="20"/>
          <w:szCs w:val="20"/>
        </w:rPr>
        <w:t xml:space="preserve">– ESRI                                                                                                                                                    </w:t>
      </w:r>
      <w:r w:rsidR="00033BEE" w:rsidRPr="00033BEE">
        <w:rPr>
          <w:rFonts w:ascii="Cambria" w:hAnsi="Cambria" w:cs="Cambria"/>
          <w:sz w:val="18"/>
          <w:szCs w:val="18"/>
        </w:rPr>
        <w:t xml:space="preserve">Sep 2014- </w:t>
      </w:r>
      <w:proofErr w:type="gramStart"/>
      <w:r w:rsidR="00033BEE">
        <w:rPr>
          <w:rFonts w:ascii="Cambria" w:hAnsi="Cambria" w:cs="Cambria"/>
          <w:sz w:val="18"/>
          <w:szCs w:val="18"/>
        </w:rPr>
        <w:t>N</w:t>
      </w:r>
      <w:r w:rsidR="00033BEE" w:rsidRPr="00033BEE">
        <w:rPr>
          <w:rFonts w:ascii="Cambria" w:hAnsi="Cambria" w:cs="Cambria"/>
          <w:sz w:val="18"/>
          <w:szCs w:val="18"/>
        </w:rPr>
        <w:t>ow</w:t>
      </w:r>
      <w:proofErr w:type="gramEnd"/>
    </w:p>
    <w:p w14:paraId="67A40F51" w14:textId="77777777" w:rsidR="00033BEE" w:rsidRPr="00033BEE" w:rsidRDefault="00033BEE" w:rsidP="00033BEE">
      <w:pPr>
        <w:rPr>
          <w:rFonts w:ascii="Times" w:eastAsia="Times New Roman" w:hAnsi="Times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</w:t>
      </w:r>
      <w:r w:rsidR="00C32C37">
        <w:rPr>
          <w:rFonts w:ascii="Times" w:eastAsia="Times New Roman" w:hAnsi="Times"/>
          <w:sz w:val="20"/>
          <w:szCs w:val="20"/>
          <w:lang w:eastAsia="zh-CN"/>
        </w:rPr>
        <w:t xml:space="preserve">  </w:t>
      </w:r>
      <w:r w:rsidRPr="005111A7">
        <w:rPr>
          <w:rFonts w:ascii="Cambria" w:hAnsi="Cambria" w:cs="Cambria"/>
          <w:sz w:val="18"/>
          <w:szCs w:val="18"/>
        </w:rPr>
        <w:t xml:space="preserve">• </w:t>
      </w:r>
      <w:r w:rsidRPr="00706799">
        <w:rPr>
          <w:rFonts w:ascii="Cambria" w:hAnsi="Cambria" w:cs="Cambria"/>
          <w:sz w:val="18"/>
          <w:szCs w:val="18"/>
        </w:rPr>
        <w:t xml:space="preserve"> </w:t>
      </w:r>
      <w:r w:rsidRPr="00033BEE">
        <w:rPr>
          <w:rFonts w:ascii="inherit" w:eastAsia="Times New Roman" w:hAnsi="inherit"/>
          <w:color w:val="333333"/>
          <w:sz w:val="20"/>
          <w:szCs w:val="20"/>
          <w:lang w:eastAsia="zh-CN"/>
        </w:rPr>
        <w:t>Identify, understand, and recommend solutions for customer issues by means of ArcGIS technologies</w:t>
      </w:r>
    </w:p>
    <w:p w14:paraId="1BEC7F7A" w14:textId="77777777" w:rsidR="00052E52" w:rsidRDefault="00052E52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Provide</w:t>
      </w:r>
      <w:r>
        <w:rPr>
          <w:rFonts w:ascii="Cambria" w:hAnsi="Cambria" w:cs="Cambria"/>
          <w:sz w:val="18"/>
          <w:szCs w:val="18"/>
        </w:rPr>
        <w:t xml:space="preserve"> world-class technical support to enterprise clients on </w:t>
      </w:r>
      <w:proofErr w:type="spellStart"/>
      <w:r>
        <w:rPr>
          <w:rFonts w:ascii="Cambria" w:hAnsi="Cambria" w:cs="Cambria"/>
          <w:sz w:val="18"/>
          <w:szCs w:val="18"/>
        </w:rPr>
        <w:t>RESTful</w:t>
      </w:r>
      <w:proofErr w:type="spellEnd"/>
      <w:r>
        <w:rPr>
          <w:rFonts w:ascii="Cambria" w:hAnsi="Cambria" w:cs="Cambria"/>
          <w:sz w:val="18"/>
          <w:szCs w:val="18"/>
        </w:rPr>
        <w:t xml:space="preserve"> APIs, including ArcGIS for server REST API, </w:t>
      </w:r>
      <w:proofErr w:type="spellStart"/>
      <w:r>
        <w:rPr>
          <w:rFonts w:ascii="Cambria" w:hAnsi="Cambria" w:cs="Cambria"/>
          <w:sz w:val="18"/>
          <w:szCs w:val="18"/>
        </w:rPr>
        <w:t>JavaSctipt</w:t>
      </w:r>
      <w:proofErr w:type="spellEnd"/>
      <w:r>
        <w:rPr>
          <w:rFonts w:ascii="Cambria" w:hAnsi="Cambria" w:cs="Cambria"/>
          <w:sz w:val="18"/>
          <w:szCs w:val="18"/>
        </w:rPr>
        <w:t xml:space="preserve"> API, soap SDK, ArcGIS server object </w:t>
      </w:r>
      <w:proofErr w:type="spellStart"/>
      <w:r>
        <w:rPr>
          <w:rFonts w:ascii="Cambria" w:hAnsi="Cambria" w:cs="Cambria"/>
          <w:sz w:val="18"/>
          <w:szCs w:val="18"/>
        </w:rPr>
        <w:t>extenstions</w:t>
      </w:r>
      <w:proofErr w:type="spellEnd"/>
      <w:r>
        <w:rPr>
          <w:rFonts w:ascii="Cambria" w:hAnsi="Cambria" w:cs="Cambria"/>
          <w:sz w:val="18"/>
          <w:szCs w:val="18"/>
        </w:rPr>
        <w:t>, as well as Runtime SDK for Java</w:t>
      </w:r>
      <w:r w:rsidR="004D0F79">
        <w:rPr>
          <w:rFonts w:ascii="Cambria" w:hAnsi="Cambria" w:cs="Cambria"/>
          <w:sz w:val="18"/>
          <w:szCs w:val="18"/>
        </w:rPr>
        <w:t>.</w:t>
      </w:r>
      <w:proofErr w:type="gramEnd"/>
    </w:p>
    <w:p w14:paraId="5AE3381F" w14:textId="77777777" w:rsidR="00C32C37" w:rsidRDefault="00C32C37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C32C37">
        <w:rPr>
          <w:rFonts w:ascii="Cambria" w:hAnsi="Cambria" w:cs="Cambria"/>
          <w:sz w:val="18"/>
          <w:szCs w:val="18"/>
        </w:rPr>
        <w:t>Build strong ecosystem for developer by working with developer communities, writing technical blogs, reviewing docs and feedbacks from beta site and participating in developer conference.</w:t>
      </w:r>
      <w:proofErr w:type="gramEnd"/>
    </w:p>
    <w:p w14:paraId="59ECDE11" w14:textId="77777777" w:rsidR="004D0F79" w:rsidRPr="004D0F79" w:rsidRDefault="004D0F79" w:rsidP="004D0F79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4D0F79">
        <w:rPr>
          <w:rFonts w:ascii="Cambria" w:hAnsi="Cambria" w:cs="Cambria"/>
          <w:sz w:val="18"/>
          <w:szCs w:val="18"/>
        </w:rPr>
        <w:t>Presenting on 2016 ESRI user conference on top</w:t>
      </w:r>
      <w:r>
        <w:rPr>
          <w:rFonts w:ascii="Cambria" w:hAnsi="Cambria" w:cs="Cambria"/>
          <w:sz w:val="18"/>
          <w:szCs w:val="18"/>
        </w:rPr>
        <w:t>ic</w:t>
      </w:r>
      <w:r w:rsidRPr="004D0F79">
        <w:rPr>
          <w:rFonts w:ascii="Cambria" w:hAnsi="Cambria" w:cs="Cambria"/>
          <w:sz w:val="18"/>
          <w:szCs w:val="18"/>
        </w:rPr>
        <w:t xml:space="preserve"> of customizing web app builder:</w:t>
      </w:r>
    </w:p>
    <w:p w14:paraId="6F102616" w14:textId="77777777" w:rsidR="004D0F79" w:rsidRPr="00033BEE" w:rsidRDefault="004D0F79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</w:t>
      </w:r>
      <w:r w:rsidRPr="004D0F79">
        <w:rPr>
          <w:rFonts w:ascii="Cambria" w:hAnsi="Cambria" w:cs="Cambria"/>
          <w:sz w:val="18"/>
          <w:szCs w:val="18"/>
        </w:rPr>
        <w:t>https://uc.schedule.esri.com/#schedule/57052d634be5dde38f00c2c3/5717ca184be5dde03a000bf4</w:t>
      </w:r>
    </w:p>
    <w:p w14:paraId="59921A1E" w14:textId="77777777" w:rsidR="006D35DA" w:rsidRDefault="00213558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bCs/>
          <w:sz w:val="20"/>
          <w:szCs w:val="20"/>
        </w:rPr>
        <w:t>Web Application</w:t>
      </w:r>
      <w:r w:rsidR="00D75B85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033BEE">
        <w:rPr>
          <w:rFonts w:ascii="Cambria" w:hAnsi="Cambria" w:cs="Cambria"/>
          <w:b/>
          <w:bCs/>
          <w:sz w:val="20"/>
          <w:szCs w:val="20"/>
        </w:rPr>
        <w:t>Developer</w:t>
      </w:r>
      <w:proofErr w:type="gramStart"/>
      <w:r w:rsidR="00C352D2" w:rsidRPr="00EC0D66">
        <w:rPr>
          <w:rFonts w:ascii="Cambria" w:hAnsi="Cambria" w:cs="Cambria"/>
          <w:b/>
          <w:bCs/>
          <w:sz w:val="20"/>
          <w:szCs w:val="20"/>
        </w:rPr>
        <w:t>–</w:t>
      </w:r>
      <w:r w:rsidR="000D4414" w:rsidRPr="00EC0D66">
        <w:rPr>
          <w:rFonts w:ascii="Cambria" w:hAnsi="Cambria" w:cs="Cambria"/>
          <w:b/>
          <w:bCs/>
          <w:sz w:val="20"/>
          <w:szCs w:val="20"/>
        </w:rPr>
        <w:t xml:space="preserve">  </w:t>
      </w:r>
      <w:proofErr w:type="spellStart"/>
      <w:r w:rsidR="00BC18C1" w:rsidRPr="00EC0D66">
        <w:rPr>
          <w:rFonts w:ascii="Cambria" w:hAnsi="Cambria" w:cs="Cambria"/>
          <w:b/>
          <w:bCs/>
          <w:sz w:val="20"/>
          <w:szCs w:val="20"/>
        </w:rPr>
        <w:t>GeoDecisions</w:t>
      </w:r>
      <w:proofErr w:type="spellEnd"/>
      <w:proofErr w:type="gramEnd"/>
      <w:r w:rsidR="00BC18C1" w:rsidRPr="00EC0D66">
        <w:rPr>
          <w:rFonts w:ascii="Cambria" w:hAnsi="Cambria" w:cs="Cambria"/>
          <w:b/>
          <w:bCs/>
          <w:sz w:val="20"/>
          <w:szCs w:val="20"/>
        </w:rPr>
        <w:t xml:space="preserve"> at Gannett Fleming</w:t>
      </w:r>
      <w:r w:rsidR="001F067A">
        <w:rPr>
          <w:rFonts w:ascii="Cambria" w:hAnsi="Cambria" w:cs="Cambria"/>
          <w:b/>
          <w:bCs/>
          <w:sz w:val="20"/>
          <w:szCs w:val="20"/>
        </w:rPr>
        <w:t>, Inc.</w:t>
      </w:r>
      <w:r w:rsidR="000D4414" w:rsidRPr="00EC0D66">
        <w:rPr>
          <w:rFonts w:ascii="Cambria" w:hAnsi="Cambria" w:cs="Cambria"/>
          <w:b/>
          <w:bCs/>
          <w:sz w:val="20"/>
          <w:szCs w:val="20"/>
        </w:rPr>
        <w:t xml:space="preserve"> </w:t>
      </w:r>
      <w:r w:rsidR="000D4414">
        <w:rPr>
          <w:rFonts w:ascii="Cambria" w:hAnsi="Cambria" w:cs="Cambria"/>
          <w:b/>
          <w:bCs/>
          <w:sz w:val="18"/>
          <w:szCs w:val="18"/>
        </w:rPr>
        <w:t xml:space="preserve">                                  </w:t>
      </w:r>
      <w:r w:rsidR="00074C49">
        <w:rPr>
          <w:rFonts w:ascii="Cambria" w:hAnsi="Cambria" w:cs="Cambria"/>
          <w:b/>
          <w:bCs/>
          <w:sz w:val="18"/>
          <w:szCs w:val="18"/>
        </w:rPr>
        <w:t xml:space="preserve">           </w:t>
      </w:r>
      <w:r w:rsidR="00BC18C1">
        <w:rPr>
          <w:rFonts w:ascii="Cambria" w:hAnsi="Cambria" w:cs="Cambria"/>
          <w:b/>
          <w:bCs/>
          <w:sz w:val="18"/>
          <w:szCs w:val="18"/>
        </w:rPr>
        <w:t xml:space="preserve">                 </w:t>
      </w:r>
      <w:r>
        <w:rPr>
          <w:rFonts w:ascii="Cambria" w:hAnsi="Cambria" w:cs="Cambria"/>
          <w:b/>
          <w:bCs/>
          <w:sz w:val="18"/>
          <w:szCs w:val="18"/>
        </w:rPr>
        <w:t xml:space="preserve">              </w:t>
      </w:r>
      <w:r w:rsidR="00BC18C1">
        <w:rPr>
          <w:rFonts w:ascii="Cambria" w:hAnsi="Cambria" w:cs="Cambria"/>
          <w:sz w:val="18"/>
          <w:szCs w:val="18"/>
        </w:rPr>
        <w:t>Feb</w:t>
      </w:r>
      <w:r w:rsidR="00814D3D">
        <w:rPr>
          <w:rFonts w:ascii="Cambria" w:hAnsi="Cambria" w:cs="Cambria"/>
          <w:sz w:val="18"/>
          <w:szCs w:val="18"/>
        </w:rPr>
        <w:t xml:space="preserve"> 2</w:t>
      </w:r>
      <w:r w:rsidR="001F067A">
        <w:rPr>
          <w:rFonts w:ascii="Cambria" w:hAnsi="Cambria" w:cs="Cambria"/>
          <w:sz w:val="18"/>
          <w:szCs w:val="18"/>
        </w:rPr>
        <w:t>013</w:t>
      </w:r>
      <w:r w:rsidR="002219BF">
        <w:rPr>
          <w:rFonts w:ascii="Cambria" w:hAnsi="Cambria" w:cs="Cambria"/>
          <w:sz w:val="18"/>
          <w:szCs w:val="18"/>
        </w:rPr>
        <w:t xml:space="preserve"> </w:t>
      </w:r>
      <w:r w:rsidR="00074C49">
        <w:rPr>
          <w:rFonts w:ascii="Cambria" w:hAnsi="Cambria" w:cs="Cambria"/>
          <w:sz w:val="18"/>
          <w:szCs w:val="18"/>
        </w:rPr>
        <w:t>–</w:t>
      </w:r>
      <w:r w:rsidR="002219BF">
        <w:rPr>
          <w:rFonts w:ascii="Cambria" w:hAnsi="Cambria" w:cs="Cambria"/>
          <w:sz w:val="18"/>
          <w:szCs w:val="18"/>
        </w:rPr>
        <w:t xml:space="preserve"> </w:t>
      </w:r>
      <w:r w:rsidR="00033BEE">
        <w:rPr>
          <w:rFonts w:ascii="Cambria" w:hAnsi="Cambria" w:cs="Cambria"/>
          <w:sz w:val="18"/>
          <w:szCs w:val="18"/>
        </w:rPr>
        <w:t>Aug 2014</w:t>
      </w:r>
    </w:p>
    <w:p w14:paraId="5500E21D" w14:textId="77777777" w:rsidR="001F067A" w:rsidRDefault="001F067A" w:rsidP="00810B00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 xml:space="preserve">• </w:t>
      </w:r>
      <w:r>
        <w:rPr>
          <w:rFonts w:ascii="Cambria" w:hAnsi="Cambria" w:cs="Cambria"/>
          <w:sz w:val="18"/>
          <w:szCs w:val="18"/>
        </w:rPr>
        <w:t xml:space="preserve"> </w:t>
      </w:r>
      <w:r w:rsidRPr="001F067A">
        <w:rPr>
          <w:rFonts w:ascii="Cambria" w:hAnsi="Cambria" w:cs="Cambria"/>
          <w:sz w:val="20"/>
          <w:szCs w:val="20"/>
        </w:rPr>
        <w:t>Work as part of a software development team to develop mapping solutions based on client requirements.</w:t>
      </w:r>
      <w:proofErr w:type="gramEnd"/>
      <w:r w:rsidRPr="001F067A">
        <w:rPr>
          <w:rFonts w:ascii="Cambria" w:hAnsi="Cambria" w:cs="Cambria"/>
          <w:sz w:val="20"/>
          <w:szCs w:val="20"/>
        </w:rPr>
        <w:t xml:space="preserve"> Participate in </w:t>
      </w:r>
      <w:r>
        <w:rPr>
          <w:rFonts w:ascii="Cambria" w:hAnsi="Cambria" w:cs="Cambria"/>
          <w:sz w:val="20"/>
          <w:szCs w:val="20"/>
        </w:rPr>
        <w:t xml:space="preserve"> </w:t>
      </w:r>
    </w:p>
    <w:p w14:paraId="1DEF5DFC" w14:textId="77777777" w:rsidR="001F067A" w:rsidRDefault="001F067A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20"/>
          <w:szCs w:val="20"/>
        </w:rPr>
        <w:t xml:space="preserve">           </w:t>
      </w:r>
      <w:proofErr w:type="gramStart"/>
      <w:r w:rsidRPr="001F067A">
        <w:rPr>
          <w:rFonts w:ascii="Cambria" w:hAnsi="Cambria" w:cs="Cambria"/>
          <w:sz w:val="20"/>
          <w:szCs w:val="20"/>
        </w:rPr>
        <w:t>application</w:t>
      </w:r>
      <w:proofErr w:type="gramEnd"/>
      <w:r w:rsidRPr="001F067A">
        <w:rPr>
          <w:rFonts w:ascii="Cambria" w:hAnsi="Cambria" w:cs="Cambria"/>
          <w:sz w:val="20"/>
          <w:szCs w:val="20"/>
        </w:rPr>
        <w:t xml:space="preserve"> requirements and design review meetings.</w:t>
      </w:r>
    </w:p>
    <w:p w14:paraId="02F55229" w14:textId="77777777" w:rsidR="0046310E" w:rsidRDefault="00BC18C1" w:rsidP="00706799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017F86" w:rsidRPr="005111A7">
        <w:rPr>
          <w:rFonts w:ascii="Cambria" w:hAnsi="Cambria" w:cs="Cambria"/>
          <w:sz w:val="18"/>
          <w:szCs w:val="18"/>
        </w:rPr>
        <w:t xml:space="preserve">• </w:t>
      </w:r>
      <w:r w:rsidR="009E5F2E" w:rsidRPr="00706799">
        <w:rPr>
          <w:rFonts w:ascii="Cambria" w:hAnsi="Cambria" w:cs="Cambria"/>
          <w:sz w:val="18"/>
          <w:szCs w:val="18"/>
        </w:rPr>
        <w:t xml:space="preserve"> </w:t>
      </w:r>
      <w:r w:rsidRPr="00146F68">
        <w:rPr>
          <w:rFonts w:ascii="Cambria" w:hAnsi="Cambria" w:cs="Cambria"/>
          <w:sz w:val="20"/>
          <w:szCs w:val="20"/>
        </w:rPr>
        <w:t xml:space="preserve">Worked </w:t>
      </w:r>
      <w:r w:rsidR="00706799" w:rsidRPr="00146F68">
        <w:rPr>
          <w:rFonts w:ascii="Cambria" w:hAnsi="Cambria" w:cs="Cambria"/>
          <w:sz w:val="20"/>
          <w:szCs w:val="20"/>
        </w:rPr>
        <w:t xml:space="preserve">as core developer </w:t>
      </w:r>
      <w:r w:rsidR="0046310E">
        <w:rPr>
          <w:rFonts w:ascii="Cambria" w:hAnsi="Cambria" w:cs="Cambria"/>
          <w:sz w:val="20"/>
          <w:szCs w:val="20"/>
        </w:rPr>
        <w:t>on United Arab Emirates N</w:t>
      </w:r>
      <w:r w:rsidRPr="00146F68">
        <w:rPr>
          <w:rFonts w:ascii="Cambria" w:hAnsi="Cambria" w:cs="Cambria"/>
          <w:sz w:val="20"/>
          <w:szCs w:val="20"/>
        </w:rPr>
        <w:t xml:space="preserve">ational </w:t>
      </w:r>
      <w:r w:rsidR="0046310E">
        <w:rPr>
          <w:rFonts w:ascii="Cambria" w:hAnsi="Cambria" w:cs="Cambria"/>
          <w:sz w:val="20"/>
          <w:szCs w:val="20"/>
        </w:rPr>
        <w:t>Crisis and Emergency M</w:t>
      </w:r>
      <w:r w:rsidRPr="00146F68">
        <w:rPr>
          <w:rFonts w:ascii="Cambria" w:hAnsi="Cambria" w:cs="Cambria"/>
          <w:sz w:val="20"/>
          <w:szCs w:val="20"/>
        </w:rPr>
        <w:t xml:space="preserve">anagement </w:t>
      </w:r>
      <w:r w:rsidR="0046310E">
        <w:rPr>
          <w:rFonts w:ascii="Cambria" w:hAnsi="Cambria" w:cs="Cambria"/>
          <w:sz w:val="20"/>
          <w:szCs w:val="20"/>
        </w:rPr>
        <w:t xml:space="preserve">Agency </w:t>
      </w:r>
      <w:r w:rsidRPr="00146F68">
        <w:rPr>
          <w:rFonts w:ascii="Cambria" w:hAnsi="Cambria" w:cs="Cambria"/>
          <w:sz w:val="20"/>
          <w:szCs w:val="20"/>
        </w:rPr>
        <w:t xml:space="preserve">and accomplished </w:t>
      </w:r>
      <w:r w:rsidR="0046310E">
        <w:rPr>
          <w:rFonts w:ascii="Cambria" w:hAnsi="Cambria" w:cs="Cambria"/>
          <w:sz w:val="20"/>
          <w:szCs w:val="20"/>
        </w:rPr>
        <w:t xml:space="preserve"> </w:t>
      </w:r>
    </w:p>
    <w:p w14:paraId="185D988F" w14:textId="77777777" w:rsidR="00BC18C1" w:rsidRPr="00146F68" w:rsidRDefault="0046310E" w:rsidP="00706799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 </w:t>
      </w:r>
      <w:proofErr w:type="gramStart"/>
      <w:r w:rsidR="00BC18C1" w:rsidRPr="00146F68">
        <w:rPr>
          <w:rFonts w:ascii="Cambria" w:hAnsi="Cambria" w:cs="Cambria"/>
          <w:sz w:val="20"/>
          <w:szCs w:val="20"/>
        </w:rPr>
        <w:t>85% GIS web funct</w:t>
      </w:r>
      <w:r w:rsidR="00706799" w:rsidRPr="00146F68">
        <w:rPr>
          <w:rFonts w:ascii="Cambria" w:hAnsi="Cambria" w:cs="Cambria"/>
          <w:sz w:val="20"/>
          <w:szCs w:val="20"/>
        </w:rPr>
        <w:t xml:space="preserve">ionalities using </w:t>
      </w:r>
      <w:r w:rsidR="00033B02" w:rsidRPr="00033B02">
        <w:rPr>
          <w:rFonts w:ascii="Cambria" w:hAnsi="Cambria" w:cs="Cambria" w:hint="eastAsia"/>
          <w:b/>
          <w:sz w:val="20"/>
          <w:szCs w:val="20"/>
        </w:rPr>
        <w:t>HTML</w:t>
      </w:r>
      <w:r w:rsidR="00033B02" w:rsidRPr="00033B02">
        <w:rPr>
          <w:rFonts w:ascii="Cambria" w:hAnsi="Cambria" w:cs="Cambria"/>
          <w:b/>
          <w:sz w:val="20"/>
          <w:szCs w:val="20"/>
        </w:rPr>
        <w:t>/CSS</w:t>
      </w:r>
      <w:r w:rsidR="00033B02">
        <w:rPr>
          <w:rFonts w:ascii="Cambria" w:hAnsi="Cambria" w:cs="Cambria"/>
          <w:sz w:val="20"/>
          <w:szCs w:val="20"/>
        </w:rPr>
        <w:t>,</w:t>
      </w:r>
      <w:r w:rsidR="00146F68">
        <w:rPr>
          <w:rFonts w:ascii="Cambria" w:hAnsi="Cambria" w:cs="Cambria"/>
          <w:sz w:val="20"/>
          <w:szCs w:val="20"/>
        </w:rPr>
        <w:t xml:space="preserve"> </w:t>
      </w:r>
      <w:r w:rsidR="00BC18C1" w:rsidRPr="0080194F">
        <w:rPr>
          <w:rFonts w:ascii="Cambria" w:hAnsi="Cambria" w:cs="Cambria"/>
          <w:b/>
          <w:sz w:val="20"/>
          <w:szCs w:val="20"/>
        </w:rPr>
        <w:t>JavaScript</w:t>
      </w:r>
      <w:r w:rsidR="00BC18C1" w:rsidRPr="00146F68">
        <w:rPr>
          <w:rFonts w:ascii="Cambria" w:hAnsi="Cambria" w:cs="Cambria"/>
          <w:sz w:val="20"/>
          <w:szCs w:val="20"/>
        </w:rPr>
        <w:t xml:space="preserve"> and </w:t>
      </w:r>
      <w:r w:rsidR="00BC18C1" w:rsidRPr="00146F68">
        <w:rPr>
          <w:rFonts w:ascii="Cambria" w:hAnsi="Cambria" w:cs="Cambria"/>
          <w:b/>
          <w:sz w:val="20"/>
          <w:szCs w:val="20"/>
        </w:rPr>
        <w:t xml:space="preserve">ASP.NET </w:t>
      </w:r>
      <w:r w:rsidR="00153073">
        <w:rPr>
          <w:rFonts w:ascii="Cambria" w:hAnsi="Cambria" w:cs="Cambria"/>
          <w:b/>
          <w:sz w:val="20"/>
          <w:szCs w:val="20"/>
        </w:rPr>
        <w:t xml:space="preserve">MVC </w:t>
      </w:r>
      <w:r w:rsidR="00BC18C1" w:rsidRPr="00146F68">
        <w:rPr>
          <w:rFonts w:ascii="Cambria" w:hAnsi="Cambria" w:cs="Cambria"/>
          <w:b/>
          <w:sz w:val="20"/>
          <w:szCs w:val="20"/>
        </w:rPr>
        <w:t>framework</w:t>
      </w:r>
      <w:r w:rsidR="00BC18C1" w:rsidRPr="00146F68">
        <w:rPr>
          <w:rFonts w:ascii="Cambria" w:hAnsi="Cambria" w:cs="Cambria"/>
          <w:sz w:val="20"/>
          <w:szCs w:val="20"/>
        </w:rPr>
        <w:t>.</w:t>
      </w:r>
      <w:proofErr w:type="gramEnd"/>
    </w:p>
    <w:p w14:paraId="59B25920" w14:textId="77777777" w:rsidR="001F067A" w:rsidRPr="001F067A" w:rsidRDefault="001F067A" w:rsidP="001F067A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2F6238" w:rsidRPr="005111A7">
        <w:rPr>
          <w:rFonts w:ascii="Cambria" w:hAnsi="Cambria" w:cs="Cambria"/>
          <w:sz w:val="18"/>
          <w:szCs w:val="18"/>
        </w:rPr>
        <w:t xml:space="preserve">•  </w:t>
      </w:r>
      <w:r w:rsidRPr="001F067A">
        <w:rPr>
          <w:rFonts w:ascii="Cambria" w:hAnsi="Cambria" w:cs="Cambria"/>
          <w:sz w:val="18"/>
          <w:szCs w:val="18"/>
        </w:rPr>
        <w:t xml:space="preserve">Testing workflows, reviewing recorded finding and then </w:t>
      </w:r>
      <w:proofErr w:type="gramStart"/>
      <w:r w:rsidRPr="001F067A">
        <w:rPr>
          <w:rFonts w:ascii="Cambria" w:hAnsi="Cambria" w:cs="Cambria"/>
          <w:sz w:val="18"/>
          <w:szCs w:val="18"/>
        </w:rPr>
        <w:t>working  to</w:t>
      </w:r>
      <w:proofErr w:type="gramEnd"/>
      <w:r w:rsidRPr="001F067A">
        <w:rPr>
          <w:rFonts w:ascii="Cambria" w:hAnsi="Cambria" w:cs="Cambria"/>
          <w:sz w:val="18"/>
          <w:szCs w:val="18"/>
        </w:rPr>
        <w:t xml:space="preserve"> resolve defects(JIRA)</w:t>
      </w:r>
    </w:p>
    <w:p w14:paraId="2A1213CB" w14:textId="77777777" w:rsidR="00706799" w:rsidRPr="001F067A" w:rsidRDefault="001F067A" w:rsidP="001F067A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706799" w:rsidRPr="005111A7">
        <w:rPr>
          <w:rFonts w:ascii="Cambria" w:hAnsi="Cambria" w:cs="Cambria"/>
          <w:sz w:val="18"/>
          <w:szCs w:val="18"/>
        </w:rPr>
        <w:t xml:space="preserve">• </w:t>
      </w:r>
      <w:r w:rsidR="00706799">
        <w:rPr>
          <w:rFonts w:ascii="Cambria" w:hAnsi="Cambria" w:cs="Cambria"/>
          <w:sz w:val="18"/>
          <w:szCs w:val="18"/>
        </w:rPr>
        <w:t xml:space="preserve"> </w:t>
      </w:r>
      <w:r w:rsidR="00706799" w:rsidRPr="001F067A">
        <w:rPr>
          <w:rFonts w:ascii="Cambria" w:hAnsi="Cambria" w:cs="Cambria"/>
          <w:sz w:val="18"/>
          <w:szCs w:val="18"/>
        </w:rPr>
        <w:t>Created database tables and PL/SQL packages for managing attributes and locations of emergency resources.</w:t>
      </w:r>
    </w:p>
    <w:p w14:paraId="128E0D31" w14:textId="77777777" w:rsidR="001F067A" w:rsidRPr="00193CF9" w:rsidRDefault="001F067A" w:rsidP="001F067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995367" w:rsidRPr="005111A7">
        <w:rPr>
          <w:rFonts w:ascii="Cambria" w:hAnsi="Cambria" w:cs="Cambria"/>
          <w:sz w:val="18"/>
          <w:szCs w:val="18"/>
        </w:rPr>
        <w:t>•</w:t>
      </w:r>
      <w:r w:rsidR="00995367">
        <w:rPr>
          <w:rFonts w:ascii="Cambria" w:hAnsi="Cambria" w:cs="Cambria"/>
          <w:sz w:val="18"/>
          <w:szCs w:val="18"/>
        </w:rPr>
        <w:t xml:space="preserve">  </w:t>
      </w:r>
      <w:r w:rsidRPr="001F067A">
        <w:rPr>
          <w:rFonts w:ascii="Cambria" w:hAnsi="Cambria" w:cs="Cambria"/>
          <w:sz w:val="18"/>
          <w:szCs w:val="18"/>
        </w:rPr>
        <w:t>Analyze the feasib</w:t>
      </w:r>
      <w:r w:rsidRPr="001F067A">
        <w:rPr>
          <w:rFonts w:ascii="Cambria" w:hAnsi="Cambria" w:cs="Cambria"/>
          <w:sz w:val="20"/>
          <w:szCs w:val="20"/>
        </w:rPr>
        <w:t xml:space="preserve">ility of software enhancement requests. </w:t>
      </w:r>
    </w:p>
    <w:p w14:paraId="6E9CDE59" w14:textId="77777777" w:rsidR="00B82E33" w:rsidRDefault="00B82E33" w:rsidP="00B82E33">
      <w:pPr>
        <w:autoSpaceDE w:val="0"/>
        <w:autoSpaceDN w:val="0"/>
        <w:adjustRightInd w:val="0"/>
        <w:rPr>
          <w:rFonts w:ascii="Times" w:hAnsi="Times" w:cs="Times"/>
          <w:lang w:eastAsia="zh-CN"/>
        </w:rPr>
      </w:pPr>
      <w:r w:rsidRPr="00EC0D66">
        <w:rPr>
          <w:rFonts w:ascii="Cambria" w:hAnsi="Cambria"/>
          <w:b/>
          <w:sz w:val="20"/>
          <w:szCs w:val="20"/>
        </w:rPr>
        <w:t xml:space="preserve">GIS Web Development Intern </w:t>
      </w:r>
      <w:r w:rsidRPr="00EC0D66">
        <w:rPr>
          <w:rFonts w:ascii="Cambria" w:hAnsi="Cambria"/>
          <w:b/>
          <w:sz w:val="20"/>
          <w:szCs w:val="20"/>
        </w:rPr>
        <w:softHyphen/>
        <w:t>–</w:t>
      </w:r>
      <w:r w:rsidRPr="00EC0D66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Pr="00EC0D66">
        <w:rPr>
          <w:rFonts w:ascii="Cambria" w:hAnsi="Cambria" w:cs="Cambria"/>
          <w:b/>
          <w:bCs/>
          <w:sz w:val="20"/>
          <w:szCs w:val="20"/>
        </w:rPr>
        <w:t xml:space="preserve">ESRI </w:t>
      </w:r>
      <w:r>
        <w:rPr>
          <w:rFonts w:ascii="Cambria" w:hAnsi="Cambria" w:cs="Cambria"/>
          <w:b/>
          <w:bCs/>
          <w:sz w:val="18"/>
          <w:szCs w:val="18"/>
        </w:rPr>
        <w:t xml:space="preserve">                                               </w:t>
      </w:r>
      <w:r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                                Jun 2012</w:t>
      </w:r>
      <w:r w:rsidRPr="002219BF">
        <w:rPr>
          <w:rFonts w:ascii="Cambria" w:hAnsi="Cambria" w:cs="Cambria"/>
          <w:bCs/>
          <w:sz w:val="18"/>
          <w:szCs w:val="18"/>
        </w:rPr>
        <w:t xml:space="preserve"> –</w:t>
      </w:r>
      <w:r>
        <w:rPr>
          <w:rFonts w:ascii="Cambria" w:hAnsi="Cambria" w:cs="Cambria"/>
          <w:bCs/>
          <w:sz w:val="18"/>
          <w:szCs w:val="18"/>
        </w:rPr>
        <w:t xml:space="preserve"> Sep</w:t>
      </w:r>
      <w:r w:rsidRPr="002219BF">
        <w:rPr>
          <w:rFonts w:ascii="Cambria" w:hAnsi="Cambria" w:cs="Cambria"/>
          <w:bCs/>
          <w:sz w:val="18"/>
          <w:szCs w:val="18"/>
        </w:rPr>
        <w:t xml:space="preserve"> 201</w:t>
      </w:r>
      <w:r>
        <w:rPr>
          <w:rFonts w:ascii="Cambria" w:hAnsi="Cambria" w:cs="Cambria"/>
          <w:bCs/>
          <w:sz w:val="18"/>
          <w:szCs w:val="18"/>
        </w:rPr>
        <w:t>2</w:t>
      </w:r>
    </w:p>
    <w:p w14:paraId="130AFC76" w14:textId="77777777" w:rsidR="0046310E" w:rsidRDefault="00B82E33" w:rsidP="00B82E33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proofErr w:type="gramStart"/>
      <w:r w:rsidR="004D0F79">
        <w:rPr>
          <w:rFonts w:ascii="Cambria" w:hAnsi="Cambria" w:cs="Cambria"/>
          <w:sz w:val="20"/>
          <w:szCs w:val="20"/>
        </w:rPr>
        <w:t>Developed</w:t>
      </w:r>
      <w:proofErr w:type="gramEnd"/>
      <w:r w:rsidR="004D0F79">
        <w:rPr>
          <w:rFonts w:ascii="Cambria" w:hAnsi="Cambria" w:cs="Cambria"/>
          <w:sz w:val="20"/>
          <w:szCs w:val="20"/>
        </w:rPr>
        <w:t xml:space="preserve"> </w:t>
      </w:r>
      <w:r w:rsidR="00A4540F">
        <w:rPr>
          <w:rFonts w:ascii="Cambria" w:hAnsi="Cambria" w:cs="Cambria"/>
          <w:sz w:val="20"/>
          <w:szCs w:val="20"/>
        </w:rPr>
        <w:t xml:space="preserve">the </w:t>
      </w:r>
      <w:r w:rsidR="004D0F79">
        <w:rPr>
          <w:rFonts w:ascii="Cambria" w:hAnsi="Cambria" w:cs="Cambria"/>
          <w:sz w:val="20"/>
          <w:szCs w:val="20"/>
        </w:rPr>
        <w:t xml:space="preserve">front end of </w:t>
      </w:r>
      <w:r w:rsidR="00A4540F">
        <w:rPr>
          <w:rFonts w:ascii="Cambria" w:hAnsi="Cambria" w:cs="Cambria"/>
          <w:sz w:val="20"/>
          <w:szCs w:val="20"/>
        </w:rPr>
        <w:t>national</w:t>
      </w:r>
      <w:r w:rsidRPr="00146F68">
        <w:rPr>
          <w:rFonts w:ascii="Cambria" w:hAnsi="Cambria" w:cs="Cambria"/>
          <w:sz w:val="20"/>
          <w:szCs w:val="20"/>
        </w:rPr>
        <w:t xml:space="preserve"> mapping agency</w:t>
      </w:r>
      <w:r w:rsidR="004D0F79">
        <w:rPr>
          <w:rFonts w:ascii="Cambria" w:hAnsi="Cambria" w:cs="Cambria"/>
          <w:sz w:val="20"/>
          <w:szCs w:val="20"/>
        </w:rPr>
        <w:t xml:space="preserve"> </w:t>
      </w:r>
      <w:r w:rsidR="00A4540F">
        <w:rPr>
          <w:rFonts w:ascii="Cambria" w:hAnsi="Cambria" w:cs="Cambria"/>
          <w:sz w:val="20"/>
          <w:szCs w:val="20"/>
        </w:rPr>
        <w:t xml:space="preserve">site, </w:t>
      </w:r>
      <w:r w:rsidR="004D0F79">
        <w:rPr>
          <w:rFonts w:ascii="Cambria" w:hAnsi="Cambria" w:cs="Cambria"/>
          <w:sz w:val="20"/>
          <w:szCs w:val="20"/>
        </w:rPr>
        <w:t xml:space="preserve">which implemented </w:t>
      </w:r>
      <w:r w:rsidR="0046310E">
        <w:rPr>
          <w:rFonts w:ascii="Cambria" w:hAnsi="Cambria" w:cs="Cambria"/>
          <w:sz w:val="20"/>
          <w:szCs w:val="20"/>
        </w:rPr>
        <w:t xml:space="preserve">the </w:t>
      </w:r>
      <w:r w:rsidR="004D0F79">
        <w:rPr>
          <w:rFonts w:ascii="Cambria" w:hAnsi="Cambria" w:cs="Cambria"/>
          <w:sz w:val="20"/>
          <w:szCs w:val="20"/>
        </w:rPr>
        <w:t>production mapping function</w:t>
      </w:r>
      <w:r w:rsidR="0046310E">
        <w:rPr>
          <w:rFonts w:ascii="Cambria" w:hAnsi="Cambria" w:cs="Cambria"/>
          <w:sz w:val="20"/>
          <w:szCs w:val="20"/>
        </w:rPr>
        <w:t xml:space="preserve"> </w:t>
      </w:r>
      <w:r w:rsidRPr="00146F68">
        <w:rPr>
          <w:rFonts w:ascii="Cambria" w:hAnsi="Cambria" w:cs="Cambria"/>
          <w:sz w:val="20"/>
          <w:szCs w:val="20"/>
        </w:rPr>
        <w:t xml:space="preserve">using </w:t>
      </w:r>
      <w:r w:rsidR="0046310E">
        <w:rPr>
          <w:rFonts w:ascii="Cambria" w:hAnsi="Cambria" w:cs="Cambria"/>
          <w:sz w:val="20"/>
          <w:szCs w:val="20"/>
        </w:rPr>
        <w:t xml:space="preserve"> </w:t>
      </w:r>
    </w:p>
    <w:p w14:paraId="278405B9" w14:textId="77777777" w:rsidR="00B82E33" w:rsidRPr="0046310E" w:rsidRDefault="0046310E" w:rsidP="00B82E33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</w:t>
      </w:r>
      <w:proofErr w:type="gramStart"/>
      <w:r w:rsidR="00B82E33" w:rsidRPr="0046310E">
        <w:rPr>
          <w:rFonts w:ascii="Cambria" w:hAnsi="Cambria" w:cs="Cambria"/>
          <w:sz w:val="20"/>
          <w:szCs w:val="20"/>
        </w:rPr>
        <w:t xml:space="preserve">JavaScript API </w:t>
      </w:r>
      <w:r w:rsidR="00B82E33" w:rsidRPr="00146F68">
        <w:rPr>
          <w:rFonts w:ascii="Cambria" w:hAnsi="Cambria" w:cs="Cambria"/>
          <w:sz w:val="20"/>
          <w:szCs w:val="20"/>
        </w:rPr>
        <w:t xml:space="preserve">and </w:t>
      </w:r>
      <w:r w:rsidR="00B82E33" w:rsidRPr="0046310E">
        <w:rPr>
          <w:rFonts w:ascii="Cambria" w:hAnsi="Cambria" w:cs="Cambria"/>
          <w:sz w:val="20"/>
          <w:szCs w:val="20"/>
        </w:rPr>
        <w:t>Dojo Toolkit</w:t>
      </w:r>
      <w:r w:rsidRPr="0046310E">
        <w:rPr>
          <w:rFonts w:ascii="Cambria" w:hAnsi="Cambria" w:cs="Cambria"/>
          <w:sz w:val="20"/>
          <w:szCs w:val="20"/>
        </w:rPr>
        <w:t xml:space="preserve"> on the client side</w:t>
      </w:r>
      <w:r w:rsidR="00B82E33" w:rsidRPr="00146F68">
        <w:rPr>
          <w:rFonts w:ascii="Cambria" w:hAnsi="Cambria" w:cs="Cambria"/>
          <w:sz w:val="20"/>
          <w:szCs w:val="20"/>
        </w:rPr>
        <w:t>.</w:t>
      </w:r>
      <w:proofErr w:type="gramEnd"/>
      <w:r w:rsidR="00B82E33" w:rsidRPr="00146F68">
        <w:rPr>
          <w:rFonts w:ascii="Cambria" w:hAnsi="Cambria" w:cs="Cambria"/>
          <w:sz w:val="20"/>
          <w:szCs w:val="20"/>
        </w:rPr>
        <w:t xml:space="preserve"> </w:t>
      </w:r>
    </w:p>
    <w:p w14:paraId="0EDC4F4B" w14:textId="77777777" w:rsidR="00B82E33" w:rsidRDefault="00B82E33" w:rsidP="00B82E33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146F68">
        <w:rPr>
          <w:rFonts w:ascii="Cambria" w:hAnsi="Cambria" w:cs="Cambria"/>
          <w:sz w:val="20"/>
          <w:szCs w:val="20"/>
        </w:rPr>
        <w:t xml:space="preserve">Created </w:t>
      </w:r>
      <w:proofErr w:type="spellStart"/>
      <w:r w:rsidRPr="00D671D2">
        <w:rPr>
          <w:rFonts w:ascii="Cambria" w:hAnsi="Cambria" w:cs="Cambria"/>
          <w:b/>
          <w:sz w:val="20"/>
          <w:szCs w:val="20"/>
        </w:rPr>
        <w:t>PyUnit</w:t>
      </w:r>
      <w:proofErr w:type="spellEnd"/>
      <w:r w:rsidRPr="00D671D2">
        <w:rPr>
          <w:rFonts w:ascii="Cambria" w:hAnsi="Cambria" w:cs="Cambria"/>
          <w:b/>
          <w:sz w:val="20"/>
          <w:szCs w:val="20"/>
        </w:rPr>
        <w:t xml:space="preserve"> test cases</w:t>
      </w:r>
      <w:r w:rsidRPr="00146F68">
        <w:rPr>
          <w:rFonts w:ascii="Cambria" w:hAnsi="Cambria" w:cs="Cambria"/>
          <w:sz w:val="20"/>
          <w:szCs w:val="20"/>
        </w:rPr>
        <w:t xml:space="preserve">, improved 30% test coverage and revealed bugs of </w:t>
      </w:r>
      <w:proofErr w:type="spellStart"/>
      <w:r w:rsidRPr="00146F68">
        <w:rPr>
          <w:rFonts w:ascii="Cambria" w:hAnsi="Cambria" w:cs="Cambria"/>
          <w:sz w:val="20"/>
          <w:szCs w:val="20"/>
        </w:rPr>
        <w:t>ArcMap</w:t>
      </w:r>
      <w:proofErr w:type="spellEnd"/>
      <w:r w:rsidRPr="00146F68">
        <w:rPr>
          <w:rFonts w:ascii="Cambria" w:hAnsi="Cambria" w:cs="Cambria"/>
          <w:sz w:val="20"/>
          <w:szCs w:val="20"/>
        </w:rPr>
        <w:t xml:space="preserve"> Desktop 10 and performed ad hoc </w:t>
      </w:r>
    </w:p>
    <w:p w14:paraId="34DAB5DB" w14:textId="77777777" w:rsidR="00B82E33" w:rsidRDefault="00B82E33" w:rsidP="00B82E33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</w:t>
      </w:r>
      <w:proofErr w:type="gramStart"/>
      <w:r w:rsidRPr="00146F68">
        <w:rPr>
          <w:rFonts w:ascii="Cambria" w:hAnsi="Cambria" w:cs="Cambria"/>
          <w:sz w:val="20"/>
          <w:szCs w:val="20"/>
        </w:rPr>
        <w:t>testing</w:t>
      </w:r>
      <w:proofErr w:type="gramEnd"/>
      <w:r w:rsidRPr="00146F68">
        <w:rPr>
          <w:rFonts w:ascii="Cambria" w:hAnsi="Cambria" w:cs="Cambria"/>
          <w:sz w:val="20"/>
          <w:szCs w:val="20"/>
        </w:rPr>
        <w:t xml:space="preserve"> for website.</w:t>
      </w:r>
    </w:p>
    <w:p w14:paraId="457F6295" w14:textId="77777777" w:rsidR="00B53B47" w:rsidRPr="004325AC" w:rsidRDefault="00B53B47" w:rsidP="00D641BC">
      <w:pPr>
        <w:autoSpaceDE w:val="0"/>
        <w:autoSpaceDN w:val="0"/>
        <w:adjustRightInd w:val="0"/>
        <w:rPr>
          <w:rFonts w:ascii="Cambria" w:hAnsi="Cambria"/>
          <w:iCs/>
          <w:sz w:val="18"/>
          <w:szCs w:val="18"/>
        </w:rPr>
      </w:pPr>
    </w:p>
    <w:p w14:paraId="42F5C7AB" w14:textId="77777777" w:rsidR="001C77EF" w:rsidRPr="00410005" w:rsidRDefault="002658E0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18"/>
          <w:szCs w:val="18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PROJECTS</w:t>
      </w:r>
      <w:r w:rsidR="00F431F6" w:rsidRPr="00D641BC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 xml:space="preserve"> </w:t>
      </w:r>
      <w:r w:rsidR="00B30569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967F35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</w:t>
      </w:r>
    </w:p>
    <w:p w14:paraId="69F9C748" w14:textId="77777777" w:rsidR="0046310E" w:rsidRDefault="0046310E" w:rsidP="00B055D4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Development of EWDA 10.4 ESRI Technical Certification Exam                                                                                                         </w:t>
      </w:r>
      <w:r>
        <w:rPr>
          <w:rFonts w:ascii="Cambria" w:hAnsi="Cambria"/>
          <w:sz w:val="18"/>
          <w:szCs w:val="18"/>
        </w:rPr>
        <w:t>Apr 2016</w:t>
      </w:r>
    </w:p>
    <w:p w14:paraId="2E5EFF08" w14:textId="77777777" w:rsidR="0046310E" w:rsidRDefault="0046310E" w:rsidP="0046310E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46310E">
        <w:rPr>
          <w:rFonts w:ascii="Cambria" w:hAnsi="Cambria" w:cs="Cambria"/>
          <w:sz w:val="20"/>
          <w:szCs w:val="20"/>
        </w:rPr>
        <w:t xml:space="preserve">Participated as a Subject Matter Expert in the development of the 10.4 version of the Web Application Developer Associate </w:t>
      </w:r>
    </w:p>
    <w:p w14:paraId="0D6AA2A3" w14:textId="77777777" w:rsidR="0046310E" w:rsidRDefault="0046310E" w:rsidP="0046310E">
      <w:pPr>
        <w:ind w:firstLine="28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</w:t>
      </w:r>
      <w:proofErr w:type="gramStart"/>
      <w:r w:rsidRPr="0046310E">
        <w:rPr>
          <w:rFonts w:ascii="Cambria" w:hAnsi="Cambria" w:cs="Cambria"/>
          <w:sz w:val="20"/>
          <w:szCs w:val="20"/>
        </w:rPr>
        <w:t>technical</w:t>
      </w:r>
      <w:proofErr w:type="gramEnd"/>
      <w:r w:rsidRPr="0046310E">
        <w:rPr>
          <w:rFonts w:ascii="Cambria" w:hAnsi="Cambria" w:cs="Cambria"/>
          <w:sz w:val="20"/>
          <w:szCs w:val="20"/>
        </w:rPr>
        <w:t xml:space="preserve"> certification exam.</w:t>
      </w:r>
    </w:p>
    <w:p w14:paraId="4EEDFAB1" w14:textId="77777777" w:rsidR="0046310E" w:rsidRDefault="0046310E" w:rsidP="0046310E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Winner of UCI data </w:t>
      </w:r>
      <w:proofErr w:type="spellStart"/>
      <w:r>
        <w:rPr>
          <w:rFonts w:ascii="Cambria" w:hAnsi="Cambria"/>
          <w:b/>
          <w:sz w:val="20"/>
          <w:szCs w:val="20"/>
        </w:rPr>
        <w:t>Hackathon</w:t>
      </w:r>
      <w:proofErr w:type="spellEnd"/>
      <w:r>
        <w:rPr>
          <w:rFonts w:ascii="Cambria" w:hAnsi="Cambria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ambria" w:hAnsi="Cambria"/>
          <w:sz w:val="18"/>
          <w:szCs w:val="18"/>
        </w:rPr>
        <w:t>May 2016</w:t>
      </w:r>
    </w:p>
    <w:p w14:paraId="1AB729FA" w14:textId="77777777" w:rsidR="00DC71E5" w:rsidRDefault="0046310E" w:rsidP="00DC71E5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proofErr w:type="gramStart"/>
      <w:r w:rsidR="00DC71E5" w:rsidRPr="00DC71E5">
        <w:rPr>
          <w:rFonts w:ascii="Cambria" w:hAnsi="Cambria" w:cs="Cambria"/>
          <w:sz w:val="20"/>
          <w:szCs w:val="20"/>
        </w:rPr>
        <w:t>A</w:t>
      </w:r>
      <w:proofErr w:type="gramEnd"/>
      <w:r w:rsidR="00DC71E5" w:rsidRPr="00DC71E5">
        <w:rPr>
          <w:rFonts w:ascii="Cambria" w:hAnsi="Cambria" w:cs="Cambria"/>
          <w:sz w:val="20"/>
          <w:szCs w:val="20"/>
        </w:rPr>
        <w:t xml:space="preserve"> project helps local business to make marketing decisions. I am the </w:t>
      </w:r>
      <w:proofErr w:type="gramStart"/>
      <w:r w:rsidR="00DC71E5" w:rsidRPr="00DC71E5">
        <w:rPr>
          <w:rFonts w:ascii="Cambria" w:hAnsi="Cambria" w:cs="Cambria"/>
          <w:sz w:val="20"/>
          <w:szCs w:val="20"/>
        </w:rPr>
        <w:t>front end</w:t>
      </w:r>
      <w:proofErr w:type="gramEnd"/>
      <w:r w:rsidR="00DC71E5" w:rsidRPr="00DC71E5">
        <w:rPr>
          <w:rFonts w:ascii="Cambria" w:hAnsi="Cambria" w:cs="Cambria"/>
          <w:sz w:val="20"/>
          <w:szCs w:val="20"/>
        </w:rPr>
        <w:t xml:space="preserve"> developer of this project using dojo, </w:t>
      </w:r>
      <w:proofErr w:type="spellStart"/>
      <w:r w:rsidR="00DC71E5" w:rsidRPr="00DC71E5">
        <w:rPr>
          <w:rFonts w:ascii="Cambria" w:hAnsi="Cambria" w:cs="Cambria"/>
          <w:sz w:val="20"/>
          <w:szCs w:val="20"/>
        </w:rPr>
        <w:t>jquery</w:t>
      </w:r>
      <w:proofErr w:type="spellEnd"/>
      <w:r w:rsidR="00DC71E5" w:rsidRPr="00DC71E5">
        <w:rPr>
          <w:rFonts w:ascii="Cambria" w:hAnsi="Cambria" w:cs="Cambria"/>
          <w:sz w:val="20"/>
          <w:szCs w:val="20"/>
        </w:rPr>
        <w:t xml:space="preserve">, </w:t>
      </w:r>
    </w:p>
    <w:p w14:paraId="7FD20ED8" w14:textId="77777777" w:rsidR="0046310E" w:rsidRPr="0046310E" w:rsidRDefault="00DC71E5" w:rsidP="00DC71E5">
      <w:p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</w:t>
      </w:r>
      <w:proofErr w:type="gramStart"/>
      <w:r w:rsidRPr="00DC71E5">
        <w:rPr>
          <w:rFonts w:ascii="Cambria" w:hAnsi="Cambria" w:cs="Cambria"/>
          <w:sz w:val="20"/>
          <w:szCs w:val="20"/>
        </w:rPr>
        <w:t>bootstrap</w:t>
      </w:r>
      <w:proofErr w:type="gramEnd"/>
      <w:r w:rsidRPr="00DC71E5">
        <w:rPr>
          <w:rFonts w:ascii="Cambria" w:hAnsi="Cambria" w:cs="Cambria"/>
          <w:sz w:val="20"/>
          <w:szCs w:val="20"/>
        </w:rPr>
        <w:t>. http://devpost.com/software/geomob</w:t>
      </w:r>
    </w:p>
    <w:p w14:paraId="3890690F" w14:textId="77777777" w:rsidR="00D641BC" w:rsidRDefault="000E4E0B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hint="eastAsia"/>
          <w:b/>
          <w:sz w:val="20"/>
          <w:szCs w:val="20"/>
        </w:rPr>
        <w:t xml:space="preserve">National </w:t>
      </w:r>
      <w:r w:rsidR="00AB4CA7">
        <w:rPr>
          <w:rFonts w:ascii="Cambria" w:hAnsi="Cambria"/>
          <w:b/>
          <w:sz w:val="20"/>
          <w:szCs w:val="20"/>
        </w:rPr>
        <w:t xml:space="preserve">Crisis and </w:t>
      </w:r>
      <w:proofErr w:type="gramStart"/>
      <w:r>
        <w:rPr>
          <w:rFonts w:ascii="Cambria" w:hAnsi="Cambria" w:hint="eastAsia"/>
          <w:b/>
          <w:sz w:val="20"/>
          <w:szCs w:val="20"/>
        </w:rPr>
        <w:t xml:space="preserve">Emergency </w:t>
      </w:r>
      <w:r w:rsidRPr="00146F68">
        <w:rPr>
          <w:rFonts w:ascii="Cambria" w:hAnsi="Cambria"/>
          <w:b/>
          <w:sz w:val="20"/>
          <w:szCs w:val="20"/>
        </w:rPr>
        <w:t xml:space="preserve"> </w:t>
      </w:r>
      <w:r w:rsidR="00AB4CA7">
        <w:rPr>
          <w:rFonts w:ascii="Cambria" w:hAnsi="Cambria"/>
          <w:b/>
          <w:sz w:val="20"/>
          <w:szCs w:val="20"/>
        </w:rPr>
        <w:t>Management</w:t>
      </w:r>
      <w:proofErr w:type="gramEnd"/>
      <w:r w:rsidR="00AB4CA7">
        <w:rPr>
          <w:rFonts w:ascii="Cambria" w:hAnsi="Cambria"/>
          <w:b/>
          <w:sz w:val="20"/>
          <w:szCs w:val="20"/>
        </w:rPr>
        <w:t xml:space="preserve"> System</w:t>
      </w:r>
      <w:r w:rsidR="00EC0D66" w:rsidRPr="003D1DAA">
        <w:rPr>
          <w:rFonts w:ascii="Cambria" w:hAnsi="Cambria"/>
          <w:sz w:val="18"/>
          <w:szCs w:val="18"/>
        </w:rPr>
        <w:t>(</w:t>
      </w:r>
      <w:r w:rsidR="00EC0D66">
        <w:rPr>
          <w:rFonts w:ascii="Cambria" w:hAnsi="Cambria"/>
          <w:sz w:val="18"/>
          <w:szCs w:val="18"/>
        </w:rPr>
        <w:t>JavaScript, HTML/CSS,</w:t>
      </w:r>
      <w:r w:rsidR="00AB4CA7">
        <w:rPr>
          <w:rFonts w:ascii="Cambria" w:hAnsi="Cambria"/>
          <w:sz w:val="18"/>
          <w:szCs w:val="18"/>
        </w:rPr>
        <w:t>C#,MVC</w:t>
      </w:r>
      <w:r w:rsidR="00EC0D66" w:rsidRPr="003D1DAA">
        <w:rPr>
          <w:rFonts w:ascii="Cambria" w:hAnsi="Cambria"/>
          <w:sz w:val="18"/>
          <w:szCs w:val="18"/>
        </w:rPr>
        <w:t>)</w:t>
      </w:r>
      <w:r w:rsidR="00153073">
        <w:rPr>
          <w:rFonts w:ascii="Cambria" w:hAnsi="Cambria"/>
          <w:sz w:val="18"/>
          <w:szCs w:val="18"/>
        </w:rPr>
        <w:t xml:space="preserve">  </w:t>
      </w:r>
      <w:r w:rsidR="00EC0D66">
        <w:rPr>
          <w:rFonts w:ascii="Cambria" w:hAnsi="Cambria"/>
          <w:sz w:val="18"/>
          <w:szCs w:val="18"/>
        </w:rPr>
        <w:t xml:space="preserve">                                              </w:t>
      </w:r>
      <w:r w:rsidR="00153073">
        <w:rPr>
          <w:rFonts w:ascii="Cambria" w:hAnsi="Cambria"/>
          <w:sz w:val="18"/>
          <w:szCs w:val="18"/>
        </w:rPr>
        <w:t xml:space="preserve">       </w:t>
      </w:r>
      <w:r w:rsidR="00054819">
        <w:rPr>
          <w:rFonts w:ascii="Cambria" w:hAnsi="Cambria"/>
          <w:sz w:val="18"/>
          <w:szCs w:val="18"/>
        </w:rPr>
        <w:t xml:space="preserve">       </w:t>
      </w:r>
      <w:r w:rsidR="00F22F4C">
        <w:rPr>
          <w:rFonts w:ascii="Cambria" w:hAnsi="Cambria" w:hint="eastAsia"/>
          <w:sz w:val="18"/>
          <w:szCs w:val="18"/>
        </w:rPr>
        <w:t xml:space="preserve"> </w:t>
      </w:r>
      <w:r w:rsidR="00AB4CA7">
        <w:rPr>
          <w:rFonts w:ascii="Cambria" w:hAnsi="Cambria"/>
          <w:sz w:val="18"/>
          <w:szCs w:val="18"/>
        </w:rPr>
        <w:t xml:space="preserve">               </w:t>
      </w:r>
      <w:r w:rsidR="00EC0D66">
        <w:rPr>
          <w:rFonts w:ascii="Cambria" w:hAnsi="Cambria"/>
          <w:sz w:val="18"/>
          <w:szCs w:val="18"/>
        </w:rPr>
        <w:t>Oct 2011</w:t>
      </w:r>
    </w:p>
    <w:p w14:paraId="171B3034" w14:textId="77777777" w:rsidR="00EC0D66" w:rsidRPr="00EF3983" w:rsidRDefault="00EC0D66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proofErr w:type="gramStart"/>
      <w:r w:rsidR="00153073">
        <w:rPr>
          <w:rFonts w:ascii="Cambria" w:hAnsi="Cambria" w:cs="Cambria"/>
          <w:sz w:val="20"/>
          <w:szCs w:val="20"/>
        </w:rPr>
        <w:t>Developed</w:t>
      </w:r>
      <w:proofErr w:type="gramEnd"/>
      <w:r w:rsidR="00153073">
        <w:rPr>
          <w:rFonts w:ascii="Cambria" w:hAnsi="Cambria" w:cs="Cambria"/>
          <w:sz w:val="20"/>
          <w:szCs w:val="20"/>
        </w:rPr>
        <w:t xml:space="preserve"> a search application on </w:t>
      </w:r>
      <w:r w:rsidR="00153073" w:rsidRPr="00680CBA">
        <w:rPr>
          <w:rFonts w:ascii="Cambria" w:hAnsi="Cambria" w:cs="Cambria"/>
          <w:b/>
          <w:sz w:val="20"/>
          <w:szCs w:val="20"/>
        </w:rPr>
        <w:t xml:space="preserve">Amazon EC2 </w:t>
      </w:r>
      <w:r w:rsidR="00153073">
        <w:rPr>
          <w:rFonts w:ascii="Cambria" w:hAnsi="Cambria" w:cs="Cambria"/>
          <w:sz w:val="20"/>
          <w:szCs w:val="20"/>
        </w:rPr>
        <w:t>that supported searching, routing and</w:t>
      </w:r>
      <w:r w:rsidR="00680CBA">
        <w:rPr>
          <w:rFonts w:ascii="Cambria" w:hAnsi="Cambria" w:cs="Cambria"/>
          <w:sz w:val="20"/>
          <w:szCs w:val="20"/>
        </w:rPr>
        <w:t xml:space="preserve"> geocoding of </w:t>
      </w:r>
      <w:r w:rsidR="0036313B">
        <w:rPr>
          <w:rFonts w:ascii="Cambria" w:hAnsi="Cambria" w:cs="Cambria"/>
          <w:sz w:val="20"/>
          <w:szCs w:val="20"/>
        </w:rPr>
        <w:t>medical resources</w:t>
      </w:r>
      <w:r w:rsidR="00680CBA">
        <w:rPr>
          <w:rFonts w:ascii="Cambria" w:hAnsi="Cambria" w:cs="Cambria"/>
          <w:sz w:val="20"/>
          <w:szCs w:val="20"/>
        </w:rPr>
        <w:t>.</w:t>
      </w:r>
    </w:p>
    <w:p w14:paraId="091506DF" w14:textId="77777777" w:rsidR="00680CBA" w:rsidRDefault="00EC0D66" w:rsidP="00D641BC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proofErr w:type="gramStart"/>
      <w:r w:rsidR="00680CBA">
        <w:rPr>
          <w:rFonts w:ascii="Cambria" w:hAnsi="Cambria" w:cs="Cambria"/>
          <w:sz w:val="20"/>
          <w:szCs w:val="20"/>
        </w:rPr>
        <w:t>Published</w:t>
      </w:r>
      <w:proofErr w:type="gramEnd"/>
      <w:r w:rsidR="00680CBA">
        <w:rPr>
          <w:rFonts w:ascii="Cambria" w:hAnsi="Cambria" w:cs="Cambria"/>
          <w:sz w:val="20"/>
          <w:szCs w:val="20"/>
        </w:rPr>
        <w:t xml:space="preserve"> spatial data on ArcGIS server, queried database in </w:t>
      </w:r>
      <w:r w:rsidR="00680CBA" w:rsidRPr="00680CBA">
        <w:rPr>
          <w:rFonts w:ascii="Cambria" w:hAnsi="Cambria" w:cs="Cambria"/>
          <w:b/>
          <w:sz w:val="20"/>
          <w:szCs w:val="20"/>
        </w:rPr>
        <w:t>PHP/MySQL</w:t>
      </w:r>
      <w:r w:rsidR="00680CBA">
        <w:rPr>
          <w:rFonts w:ascii="Cambria" w:hAnsi="Cambria" w:cs="Cambria"/>
          <w:sz w:val="20"/>
          <w:szCs w:val="20"/>
        </w:rPr>
        <w:t xml:space="preserve"> and i</w:t>
      </w:r>
      <w:r w:rsidR="00EF3983" w:rsidRPr="00EF3983">
        <w:rPr>
          <w:rFonts w:ascii="Cambria" w:hAnsi="Cambria" w:cs="Cambria"/>
          <w:sz w:val="20"/>
          <w:szCs w:val="20"/>
        </w:rPr>
        <w:t xml:space="preserve">mplemented </w:t>
      </w:r>
      <w:r w:rsidR="00680CBA">
        <w:rPr>
          <w:rFonts w:ascii="Cambria" w:hAnsi="Cambria" w:cs="Cambria"/>
          <w:sz w:val="20"/>
          <w:szCs w:val="20"/>
        </w:rPr>
        <w:t>GIS functionalities</w:t>
      </w:r>
      <w:r w:rsidR="00EF3983">
        <w:rPr>
          <w:rFonts w:ascii="Cambria" w:hAnsi="Cambria" w:cs="Cambria"/>
          <w:sz w:val="20"/>
          <w:szCs w:val="20"/>
        </w:rPr>
        <w:t xml:space="preserve"> using </w:t>
      </w:r>
      <w:r w:rsidR="00680CBA">
        <w:rPr>
          <w:rFonts w:ascii="Cambria" w:hAnsi="Cambria" w:cs="Cambria"/>
          <w:sz w:val="20"/>
          <w:szCs w:val="20"/>
        </w:rPr>
        <w:t xml:space="preserve"> </w:t>
      </w:r>
    </w:p>
    <w:p w14:paraId="06B55389" w14:textId="77777777" w:rsidR="000C660E" w:rsidRDefault="00680CBA" w:rsidP="00D641BC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</w:t>
      </w:r>
      <w:r w:rsidR="00EF3983" w:rsidRPr="00714ED3">
        <w:rPr>
          <w:rFonts w:ascii="Cambria" w:hAnsi="Cambria" w:cs="Cambria"/>
          <w:b/>
          <w:sz w:val="20"/>
          <w:szCs w:val="20"/>
        </w:rPr>
        <w:t>JavaScript API</w:t>
      </w:r>
      <w:r w:rsidR="00714ED3" w:rsidRPr="00714ED3">
        <w:rPr>
          <w:rFonts w:ascii="Cambria" w:hAnsi="Cambria" w:cs="Cambria"/>
          <w:b/>
          <w:sz w:val="20"/>
          <w:szCs w:val="20"/>
        </w:rPr>
        <w:t xml:space="preserve"> </w:t>
      </w:r>
      <w:r w:rsidR="00714ED3">
        <w:rPr>
          <w:rFonts w:ascii="Cambria" w:hAnsi="Cambria" w:cs="Cambria"/>
          <w:sz w:val="20"/>
          <w:szCs w:val="20"/>
        </w:rPr>
        <w:t xml:space="preserve">and </w:t>
      </w:r>
      <w:r w:rsidR="00714ED3" w:rsidRPr="00714ED3">
        <w:rPr>
          <w:rFonts w:ascii="Cambria" w:hAnsi="Cambria" w:cs="Cambria"/>
          <w:b/>
          <w:sz w:val="20"/>
          <w:szCs w:val="20"/>
        </w:rPr>
        <w:t>Google Maps API</w:t>
      </w:r>
      <w:r w:rsidR="00EF3983">
        <w:rPr>
          <w:rFonts w:ascii="Cambria" w:hAnsi="Cambria" w:cs="Cambria"/>
          <w:sz w:val="20"/>
          <w:szCs w:val="20"/>
        </w:rPr>
        <w:t>.</w:t>
      </w:r>
    </w:p>
    <w:p w14:paraId="75525CEC" w14:textId="77777777" w:rsidR="00213558" w:rsidRPr="00706799" w:rsidRDefault="00213558" w:rsidP="00213558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</w:rPr>
        <w:t>Research Assistant – The Wharton School of the University of Pennsylvania</w:t>
      </w:r>
      <w:r w:rsidRPr="00706799">
        <w:rPr>
          <w:rFonts w:ascii="Cambria" w:hAnsi="Cambria"/>
          <w:b/>
          <w:sz w:val="18"/>
          <w:szCs w:val="18"/>
        </w:rPr>
        <w:t xml:space="preserve"> </w:t>
      </w:r>
      <w:r w:rsidRPr="00706799">
        <w:rPr>
          <w:rFonts w:ascii="Cambria" w:hAnsi="Cambria" w:cs="Cambria"/>
          <w:sz w:val="18"/>
          <w:szCs w:val="18"/>
        </w:rPr>
        <w:t xml:space="preserve">                                                </w:t>
      </w:r>
      <w:r>
        <w:rPr>
          <w:rFonts w:ascii="Cambria" w:hAnsi="Cambria" w:cs="Cambria"/>
          <w:sz w:val="18"/>
          <w:szCs w:val="18"/>
        </w:rPr>
        <w:t xml:space="preserve">                  </w:t>
      </w:r>
      <w:r w:rsidRPr="000C660E">
        <w:rPr>
          <w:rFonts w:ascii="Cambria" w:hAnsi="Cambria"/>
          <w:sz w:val="18"/>
          <w:szCs w:val="18"/>
        </w:rPr>
        <w:t>Oct 2012 – Dec 2012</w:t>
      </w:r>
    </w:p>
    <w:p w14:paraId="73C3C5BD" w14:textId="77777777" w:rsidR="00213558" w:rsidRPr="00B53B47" w:rsidRDefault="00213558" w:rsidP="00213558">
      <w:pPr>
        <w:pStyle w:val="af4"/>
        <w:spacing w:before="0" w:beforeAutospacing="0" w:after="0" w:afterAutospacing="0"/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B53B47">
        <w:rPr>
          <w:rFonts w:ascii="Cambria" w:hAnsi="Cambria"/>
          <w:color w:val="000000"/>
          <w:sz w:val="18"/>
          <w:szCs w:val="18"/>
        </w:rPr>
        <w:t xml:space="preserve">• </w:t>
      </w:r>
      <w:proofErr w:type="gramStart"/>
      <w:r w:rsidRPr="00146F68">
        <w:rPr>
          <w:rFonts w:ascii="Cambria" w:hAnsi="Cambria"/>
          <w:color w:val="000000"/>
        </w:rPr>
        <w:t>Developed</w:t>
      </w:r>
      <w:proofErr w:type="gramEnd"/>
      <w:r w:rsidRPr="00146F68">
        <w:rPr>
          <w:rFonts w:ascii="Cambria" w:hAnsi="Cambria"/>
          <w:color w:val="000000"/>
        </w:rPr>
        <w:t xml:space="preserve"> a bidding software independently in </w:t>
      </w:r>
      <w:r w:rsidRPr="00146F68">
        <w:rPr>
          <w:rFonts w:ascii="Cambria" w:hAnsi="Cambria"/>
          <w:b/>
          <w:bCs/>
          <w:color w:val="000000"/>
        </w:rPr>
        <w:t>Java/J2ME</w:t>
      </w:r>
      <w:r w:rsidRPr="00146F68">
        <w:rPr>
          <w:rFonts w:ascii="Cambria" w:hAnsi="Cambria"/>
          <w:color w:val="000000"/>
        </w:rPr>
        <w:t xml:space="preserve"> which improved the efficiency of price competition.</w:t>
      </w:r>
    </w:p>
    <w:p w14:paraId="3885D52D" w14:textId="77777777" w:rsidR="00213558" w:rsidRPr="00EC0D66" w:rsidRDefault="00213558" w:rsidP="00213558">
      <w:pPr>
        <w:rPr>
          <w:rFonts w:ascii="Cambria" w:hAnsi="Cambria"/>
          <w:b/>
          <w:color w:val="000000"/>
          <w:sz w:val="18"/>
          <w:szCs w:val="18"/>
          <w:lang w:eastAsia="zh-CN"/>
        </w:rPr>
      </w:pPr>
      <w:r w:rsidRPr="00B53B47">
        <w:rPr>
          <w:rFonts w:ascii="Cambria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hAnsi="Cambria"/>
          <w:color w:val="000000"/>
          <w:sz w:val="18"/>
          <w:szCs w:val="18"/>
          <w:lang w:eastAsia="zh-CN"/>
        </w:rPr>
        <w:t xml:space="preserve">• </w:t>
      </w:r>
      <w:proofErr w:type="gramStart"/>
      <w:r w:rsidRPr="00146F68">
        <w:rPr>
          <w:rFonts w:ascii="Cambria" w:hAnsi="Cambria"/>
          <w:color w:val="000000"/>
          <w:sz w:val="20"/>
          <w:szCs w:val="20"/>
          <w:lang w:eastAsia="zh-CN"/>
        </w:rPr>
        <w:t>Implemented</w:t>
      </w:r>
      <w:proofErr w:type="gramEnd"/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the open/seal auction algorithm using </w:t>
      </w:r>
      <w:r w:rsidRPr="000C660E">
        <w:rPr>
          <w:rFonts w:ascii="Cambria" w:hAnsi="Cambria"/>
          <w:b/>
          <w:color w:val="000000"/>
          <w:sz w:val="20"/>
          <w:szCs w:val="20"/>
          <w:lang w:eastAsia="zh-CN"/>
        </w:rPr>
        <w:t>Java Wireless Toolkit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CLDC platform.</w:t>
      </w:r>
    </w:p>
    <w:p w14:paraId="01500062" w14:textId="77777777" w:rsidR="00213558" w:rsidRPr="00033BEE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eastAsia="Times New Roman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Performed text parsing, file storage, and periodic messaging with </w:t>
      </w:r>
      <w:proofErr w:type="spellStart"/>
      <w:r w:rsidRPr="00602312">
        <w:rPr>
          <w:rFonts w:ascii="Cambria" w:hAnsi="Cambria"/>
          <w:b/>
          <w:color w:val="000000"/>
          <w:sz w:val="20"/>
          <w:szCs w:val="20"/>
          <w:lang w:eastAsia="zh-CN"/>
        </w:rPr>
        <w:t>SMSLib</w:t>
      </w:r>
      <w:proofErr w:type="spellEnd"/>
      <w:r w:rsidRPr="00602312">
        <w:rPr>
          <w:rFonts w:ascii="Cambria" w:hAnsi="Cambria"/>
          <w:b/>
          <w:color w:val="000000"/>
          <w:sz w:val="20"/>
          <w:szCs w:val="20"/>
          <w:lang w:eastAsia="zh-CN"/>
        </w:rPr>
        <w:t xml:space="preserve"> API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GSM modem. </w:t>
      </w:r>
    </w:p>
    <w:p w14:paraId="752B6BB1" w14:textId="77777777" w:rsidR="00213558" w:rsidRPr="00183F92" w:rsidRDefault="00213558" w:rsidP="00213558">
      <w:pPr>
        <w:autoSpaceDE w:val="0"/>
        <w:autoSpaceDN w:val="0"/>
        <w:adjustRightInd w:val="0"/>
        <w:rPr>
          <w:rFonts w:ascii="Cambria" w:hAnsi="Cambria"/>
          <w:sz w:val="18"/>
          <w:szCs w:val="18"/>
        </w:rPr>
      </w:pPr>
    </w:p>
    <w:p w14:paraId="1DCF5912" w14:textId="77777777" w:rsidR="008A4B39" w:rsidRPr="00EC0D66" w:rsidRDefault="008A4B39" w:rsidP="008A4B39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22"/>
          <w:szCs w:val="22"/>
          <w:lang w:val="es-MX" w:eastAsia="zh-CN"/>
        </w:rPr>
      </w:pPr>
      <w:r w:rsidRPr="00EC0D66">
        <w:rPr>
          <w:rFonts w:ascii="Cambria" w:hAnsi="Cambria"/>
          <w:b/>
          <w:sz w:val="22"/>
          <w:szCs w:val="22"/>
          <w:lang w:val="es-MX" w:eastAsia="zh-CN"/>
        </w:rPr>
        <w:t>EDUCATION</w:t>
      </w:r>
      <w:r w:rsidRPr="00EC0D66">
        <w:rPr>
          <w:rFonts w:ascii="Cambria" w:hAnsi="Cambria"/>
          <w:b/>
          <w:sz w:val="22"/>
          <w:szCs w:val="22"/>
          <w:u w:val="single"/>
          <w:lang w:val="es-MX" w:eastAsia="zh-CN"/>
        </w:rPr>
        <w:t xml:space="preserve">  </w:t>
      </w:r>
    </w:p>
    <w:p w14:paraId="3698B89E" w14:textId="77777777" w:rsidR="008A4B39" w:rsidRPr="004325AC" w:rsidRDefault="008A4B39" w:rsidP="008A4B39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 w:rsidRPr="00EC0D66">
        <w:rPr>
          <w:rFonts w:ascii="Cambria" w:hAnsi="Cambria"/>
          <w:b/>
          <w:sz w:val="20"/>
          <w:szCs w:val="20"/>
          <w:lang w:eastAsia="zh-CN"/>
        </w:rPr>
        <w:t>University of Pennsylvania</w:t>
      </w:r>
      <w:r w:rsidRPr="004325AC">
        <w:rPr>
          <w:rFonts w:ascii="Cambria" w:hAnsi="Cambria"/>
          <w:b/>
          <w:sz w:val="18"/>
          <w:szCs w:val="18"/>
          <w:lang w:eastAsia="zh-CN"/>
        </w:rPr>
        <w:tab/>
        <w:t xml:space="preserve">                               </w:t>
      </w:r>
      <w:r w:rsidRPr="004325AC">
        <w:rPr>
          <w:rFonts w:ascii="Cambria" w:hAnsi="Cambria"/>
          <w:b/>
          <w:sz w:val="18"/>
          <w:szCs w:val="18"/>
          <w:lang w:eastAsia="zh-CN"/>
        </w:rPr>
        <w:tab/>
      </w:r>
      <w:r w:rsidRPr="004325AC">
        <w:rPr>
          <w:rFonts w:ascii="Cambria" w:hAnsi="Cambria"/>
          <w:b/>
          <w:sz w:val="18"/>
          <w:szCs w:val="18"/>
          <w:lang w:eastAsia="zh-CN"/>
        </w:rPr>
        <w:tab/>
      </w:r>
      <w:r w:rsidRPr="004325AC">
        <w:rPr>
          <w:rFonts w:ascii="Cambria" w:hAnsi="Cambria"/>
          <w:b/>
          <w:sz w:val="18"/>
          <w:szCs w:val="18"/>
          <w:lang w:eastAsia="zh-CN"/>
        </w:rPr>
        <w:tab/>
      </w:r>
      <w:r w:rsidRPr="004325AC">
        <w:rPr>
          <w:rFonts w:ascii="Cambria" w:hAnsi="Cambria"/>
          <w:b/>
          <w:sz w:val="18"/>
          <w:szCs w:val="18"/>
          <w:lang w:eastAsia="zh-CN"/>
        </w:rPr>
        <w:tab/>
        <w:t xml:space="preserve">                                                            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>Philadelphia, PA</w:t>
      </w:r>
    </w:p>
    <w:p w14:paraId="1BEF5E44" w14:textId="77777777" w:rsidR="008A4B39" w:rsidRDefault="008A4B39" w:rsidP="00F20E4A">
      <w:pPr>
        <w:tabs>
          <w:tab w:val="left" w:pos="0"/>
        </w:tabs>
        <w:rPr>
          <w:rFonts w:ascii="Cambria" w:hAnsi="Cambria"/>
          <w:sz w:val="18"/>
          <w:szCs w:val="18"/>
        </w:rPr>
      </w:pPr>
      <w:r w:rsidRPr="004325AC">
        <w:rPr>
          <w:rFonts w:ascii="Cambria" w:hAnsi="Cambria"/>
          <w:sz w:val="18"/>
          <w:szCs w:val="18"/>
        </w:rPr>
        <w:t xml:space="preserve">        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>Master of Urban Spatial Analytics</w:t>
      </w:r>
      <w:r w:rsidRPr="00F20E4A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 </w:t>
      </w:r>
      <w:r>
        <w:rPr>
          <w:rFonts w:ascii="Cambria" w:hAnsi="Cambria" w:hint="eastAsia"/>
          <w:bCs/>
          <w:sz w:val="18"/>
          <w:szCs w:val="18"/>
          <w:lang w:eastAsia="zh-CN"/>
        </w:rPr>
        <w:t xml:space="preserve">         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          </w:t>
      </w:r>
      <w:r>
        <w:rPr>
          <w:rFonts w:ascii="Cambria" w:hAnsi="Cambria"/>
          <w:bCs/>
          <w:sz w:val="18"/>
          <w:szCs w:val="18"/>
          <w:lang w:eastAsia="zh-CN"/>
        </w:rPr>
        <w:t xml:space="preserve">                                                      </w:t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  <w:t xml:space="preserve">      </w:t>
      </w:r>
      <w:r w:rsidRPr="000C660E">
        <w:rPr>
          <w:rFonts w:ascii="Cambria" w:hAnsi="Cambria"/>
          <w:sz w:val="18"/>
          <w:szCs w:val="18"/>
        </w:rPr>
        <w:t>May 2012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</w:t>
      </w:r>
    </w:p>
    <w:p w14:paraId="49001A83" w14:textId="77777777" w:rsidR="008A4B39" w:rsidRPr="004325AC" w:rsidRDefault="008A4B39" w:rsidP="008A4B39">
      <w:pPr>
        <w:tabs>
          <w:tab w:val="left" w:pos="0"/>
        </w:tabs>
        <w:spacing w:beforeLines="50" w:before="120"/>
        <w:rPr>
          <w:rFonts w:ascii="Cambria" w:hAnsi="Cambria"/>
          <w:bCs/>
          <w:sz w:val="18"/>
          <w:szCs w:val="18"/>
          <w:lang w:eastAsia="zh-CN"/>
        </w:rPr>
      </w:pPr>
      <w:r w:rsidRPr="00EC0D66">
        <w:rPr>
          <w:rFonts w:ascii="Cambria" w:hAnsi="Cambria"/>
          <w:b/>
          <w:sz w:val="20"/>
          <w:szCs w:val="20"/>
          <w:lang w:eastAsia="zh-CN"/>
        </w:rPr>
        <w:t>Wuhan University of Technology</w:t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  <w:t xml:space="preserve">                                                                   </w:t>
      </w:r>
      <w:r>
        <w:rPr>
          <w:rFonts w:ascii="Cambria" w:hAnsi="Cambria"/>
          <w:kern w:val="18"/>
          <w:sz w:val="18"/>
          <w:szCs w:val="18"/>
          <w:lang w:eastAsia="zh-CN"/>
        </w:rPr>
        <w:t xml:space="preserve">    Wuhan,</w:t>
      </w:r>
      <w:r w:rsidRPr="004325AC">
        <w:rPr>
          <w:rFonts w:ascii="Cambria" w:hAnsi="Cambria"/>
          <w:kern w:val="18"/>
          <w:sz w:val="18"/>
          <w:szCs w:val="18"/>
        </w:rPr>
        <w:t xml:space="preserve"> </w:t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>China</w:t>
      </w:r>
      <w:r w:rsidRPr="004325AC">
        <w:rPr>
          <w:rFonts w:ascii="Cambria" w:hAnsi="Cambria"/>
          <w:kern w:val="18"/>
          <w:sz w:val="18"/>
          <w:szCs w:val="18"/>
        </w:rPr>
        <w:t xml:space="preserve"> </w:t>
      </w:r>
    </w:p>
    <w:p w14:paraId="2405FC31" w14:textId="77777777" w:rsidR="008A4B39" w:rsidRPr="004325AC" w:rsidRDefault="008A4B39" w:rsidP="00F20E4A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Bachelor of Geographic Information System </w:t>
      </w:r>
      <w:r w:rsidR="003C5D6D">
        <w:rPr>
          <w:rFonts w:ascii="Cambria" w:hAnsi="Cambria"/>
          <w:color w:val="000000"/>
          <w:sz w:val="20"/>
          <w:szCs w:val="20"/>
          <w:lang w:eastAsia="zh-CN"/>
        </w:rPr>
        <w:t>(GIS)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ambria" w:hAnsi="Cambria"/>
          <w:bCs/>
          <w:iCs/>
          <w:sz w:val="18"/>
          <w:szCs w:val="18"/>
          <w:lang w:eastAsia="zh-CN"/>
        </w:rPr>
        <w:t xml:space="preserve">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  <w:t xml:space="preserve">           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  <w:t xml:space="preserve">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>July 2011</w:t>
      </w:r>
    </w:p>
    <w:p w14:paraId="14A8AD29" w14:textId="77777777" w:rsidR="00146F68" w:rsidRPr="00146F68" w:rsidRDefault="00146F68" w:rsidP="008A4B39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</w:p>
    <w:p w14:paraId="2607AAB4" w14:textId="77777777" w:rsidR="00704E1A" w:rsidRPr="00EC0D66" w:rsidRDefault="00704E1A" w:rsidP="00704E1A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SOFTWARE SKILLS</w:t>
      </w:r>
    </w:p>
    <w:p w14:paraId="0F2C86B2" w14:textId="77777777" w:rsidR="00704E1A" w:rsidRDefault="00704E1A" w:rsidP="00704E1A">
      <w:pPr>
        <w:rPr>
          <w:rFonts w:ascii="Cambria" w:hAnsi="Cambria"/>
          <w:b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•  </w:t>
      </w:r>
      <w:r w:rsidRPr="00146F68">
        <w:rPr>
          <w:rFonts w:ascii="Cambria" w:hAnsi="Cambria"/>
          <w:b/>
          <w:sz w:val="20"/>
          <w:szCs w:val="20"/>
        </w:rPr>
        <w:t>Programming Languages</w:t>
      </w:r>
      <w:r w:rsidRPr="00146F68">
        <w:rPr>
          <w:rFonts w:ascii="Cambria" w:hAnsi="Cambria"/>
          <w:sz w:val="20"/>
          <w:szCs w:val="20"/>
        </w:rPr>
        <w:t xml:space="preserve">: </w:t>
      </w:r>
      <w:r w:rsidRPr="00146F68">
        <w:rPr>
          <w:rFonts w:ascii="Cambria" w:hAnsi="Cambria"/>
          <w:sz w:val="20"/>
          <w:szCs w:val="20"/>
          <w:lang w:eastAsia="zh-CN"/>
        </w:rPr>
        <w:t>HTML, CSS, JavaScript/</w:t>
      </w:r>
      <w:proofErr w:type="spellStart"/>
      <w:r w:rsidRPr="00146F68">
        <w:rPr>
          <w:rFonts w:ascii="Cambria" w:hAnsi="Cambria"/>
          <w:sz w:val="20"/>
          <w:szCs w:val="20"/>
          <w:lang w:eastAsia="zh-CN"/>
        </w:rPr>
        <w:t>jQuery</w:t>
      </w:r>
      <w:proofErr w:type="spellEnd"/>
      <w:r w:rsidR="00033B02">
        <w:rPr>
          <w:rFonts w:ascii="Cambria" w:hAnsi="Cambria"/>
          <w:sz w:val="20"/>
          <w:szCs w:val="20"/>
          <w:lang w:eastAsia="zh-CN"/>
        </w:rPr>
        <w:t>/AJAX</w:t>
      </w:r>
      <w:r w:rsidR="00EF3983">
        <w:rPr>
          <w:rFonts w:ascii="Cambria" w:hAnsi="Cambria"/>
          <w:sz w:val="20"/>
          <w:szCs w:val="20"/>
          <w:lang w:eastAsia="zh-CN"/>
        </w:rPr>
        <w:t xml:space="preserve">, </w:t>
      </w:r>
      <w:r w:rsidR="00EB6CAC">
        <w:rPr>
          <w:rFonts w:ascii="Cambria" w:hAnsi="Cambria"/>
          <w:sz w:val="20"/>
          <w:szCs w:val="20"/>
          <w:lang w:eastAsia="zh-CN"/>
        </w:rPr>
        <w:t xml:space="preserve">Java, </w:t>
      </w:r>
      <w:proofErr w:type="gramStart"/>
      <w:r w:rsidR="00EB6CAC">
        <w:rPr>
          <w:rFonts w:ascii="Cambria" w:hAnsi="Cambria"/>
          <w:sz w:val="20"/>
          <w:szCs w:val="20"/>
          <w:lang w:eastAsia="zh-CN"/>
        </w:rPr>
        <w:t>C</w:t>
      </w:r>
      <w:proofErr w:type="gramEnd"/>
      <w:r w:rsidR="00EB6CAC">
        <w:rPr>
          <w:rFonts w:ascii="Cambria" w:hAnsi="Cambria"/>
          <w:sz w:val="20"/>
          <w:szCs w:val="20"/>
          <w:lang w:eastAsia="zh-CN"/>
        </w:rPr>
        <w:t>#</w:t>
      </w:r>
      <w:r w:rsidRPr="00146F68">
        <w:rPr>
          <w:rFonts w:ascii="Cambria" w:hAnsi="Cambria"/>
          <w:sz w:val="20"/>
          <w:szCs w:val="20"/>
          <w:lang w:eastAsia="zh-CN"/>
        </w:rPr>
        <w:t xml:space="preserve"> </w:t>
      </w:r>
      <w:r>
        <w:rPr>
          <w:rFonts w:ascii="Cambria" w:hAnsi="Cambria"/>
          <w:sz w:val="18"/>
          <w:szCs w:val="18"/>
          <w:lang w:eastAsia="zh-CN"/>
        </w:rPr>
        <w:t xml:space="preserve">  </w:t>
      </w:r>
    </w:p>
    <w:p w14:paraId="3A382332" w14:textId="77777777" w:rsidR="00704E1A" w:rsidRDefault="00704E1A" w:rsidP="00704E1A">
      <w:pPr>
        <w:rPr>
          <w:rFonts w:ascii="Cambria" w:hAnsi="Cambria"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  <w:lang w:eastAsia="zh-CN"/>
        </w:rPr>
        <w:t xml:space="preserve">        </w:t>
      </w:r>
      <w:r w:rsidRPr="004325AC">
        <w:rPr>
          <w:rFonts w:ascii="Cambria" w:hAnsi="Cambria"/>
          <w:sz w:val="18"/>
          <w:szCs w:val="18"/>
        </w:rPr>
        <w:t xml:space="preserve">•  </w:t>
      </w:r>
      <w:r w:rsidRPr="00146F68">
        <w:rPr>
          <w:rFonts w:ascii="Cambria" w:hAnsi="Cambria"/>
          <w:b/>
          <w:sz w:val="20"/>
          <w:szCs w:val="20"/>
        </w:rPr>
        <w:t>Technologies</w:t>
      </w:r>
      <w:r w:rsidRPr="00146F68">
        <w:rPr>
          <w:rFonts w:ascii="Cambria" w:hAnsi="Cambria"/>
          <w:sz w:val="20"/>
          <w:szCs w:val="20"/>
        </w:rPr>
        <w:t xml:space="preserve">:  </w:t>
      </w:r>
      <w:r w:rsidR="00B91739">
        <w:rPr>
          <w:rFonts w:ascii="Cambria" w:hAnsi="Cambria"/>
          <w:sz w:val="20"/>
          <w:szCs w:val="20"/>
        </w:rPr>
        <w:t>ESRI ArcGIS technology stack</w:t>
      </w:r>
      <w:r w:rsidRPr="00146F68">
        <w:rPr>
          <w:rFonts w:ascii="Cambria" w:hAnsi="Cambria"/>
          <w:sz w:val="20"/>
          <w:szCs w:val="20"/>
        </w:rPr>
        <w:t>, Microsoft Visual Studio</w:t>
      </w:r>
      <w:r w:rsidR="000C660E">
        <w:rPr>
          <w:rFonts w:ascii="Cambria" w:hAnsi="Cambria"/>
          <w:sz w:val="20"/>
          <w:szCs w:val="20"/>
        </w:rPr>
        <w:t xml:space="preserve">, Adobe Flash Builder, </w:t>
      </w:r>
      <w:r w:rsidR="00EB6CAC">
        <w:rPr>
          <w:rFonts w:ascii="Cambria" w:hAnsi="Cambria"/>
          <w:sz w:val="20"/>
          <w:szCs w:val="20"/>
        </w:rPr>
        <w:t>Eclipse.</w:t>
      </w:r>
    </w:p>
    <w:p w14:paraId="16AB086A" w14:textId="77777777" w:rsidR="00704E1A" w:rsidRPr="00704E1A" w:rsidRDefault="00704E1A" w:rsidP="00704E1A">
      <w:pPr>
        <w:rPr>
          <w:rStyle w:val="15"/>
          <w:rFonts w:ascii="Cambria" w:hAnsi="Cambria" w:cs="Times New Roman"/>
          <w:sz w:val="18"/>
          <w:szCs w:val="18"/>
          <w:lang w:eastAsia="zh-CN"/>
        </w:rPr>
      </w:pPr>
    </w:p>
    <w:p w14:paraId="3A6E766B" w14:textId="77777777" w:rsidR="000D0188" w:rsidRPr="00EC0D66" w:rsidRDefault="007D609C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HONORS</w:t>
      </w:r>
    </w:p>
    <w:p w14:paraId="3AC1AB48" w14:textId="77777777" w:rsidR="00431835" w:rsidRDefault="00DF49B3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sz w:val="18"/>
          <w:szCs w:val="18"/>
        </w:rPr>
        <w:t xml:space="preserve">      </w:t>
      </w:r>
      <w:r w:rsidRPr="00704E1A">
        <w:rPr>
          <w:rFonts w:ascii="Cambria" w:hAnsi="Cambria" w:cs="Cambria"/>
          <w:sz w:val="18"/>
          <w:szCs w:val="18"/>
        </w:rPr>
        <w:t xml:space="preserve">  </w:t>
      </w:r>
      <w:r w:rsidR="005166A1" w:rsidRPr="00704E1A">
        <w:rPr>
          <w:rFonts w:ascii="Cambria" w:hAnsi="Cambria" w:cs="Cambria"/>
          <w:sz w:val="18"/>
          <w:szCs w:val="18"/>
        </w:rPr>
        <w:t xml:space="preserve">•  </w:t>
      </w:r>
      <w:proofErr w:type="spellStart"/>
      <w:r w:rsidR="003242AD" w:rsidRPr="00146F68">
        <w:rPr>
          <w:rFonts w:ascii="Cambria" w:hAnsi="Cambria" w:cs="Cambria"/>
          <w:sz w:val="20"/>
          <w:szCs w:val="20"/>
        </w:rPr>
        <w:t>Geo</w:t>
      </w:r>
      <w:r w:rsidR="003242AD" w:rsidRPr="00146F68">
        <w:rPr>
          <w:rFonts w:ascii="Cambria" w:hAnsi="Cambria" w:cs="Cambria" w:hint="eastAsia"/>
          <w:sz w:val="20"/>
          <w:szCs w:val="20"/>
        </w:rPr>
        <w:t>D</w:t>
      </w:r>
      <w:r w:rsidR="00704E1A" w:rsidRPr="00146F68">
        <w:rPr>
          <w:rFonts w:ascii="Cambria" w:hAnsi="Cambria" w:cs="Cambria"/>
          <w:sz w:val="20"/>
          <w:szCs w:val="20"/>
        </w:rPr>
        <w:t>ecisions</w:t>
      </w:r>
      <w:proofErr w:type="spellEnd"/>
      <w:r w:rsidR="00704E1A" w:rsidRPr="00146F68">
        <w:rPr>
          <w:rFonts w:ascii="Cambria" w:hAnsi="Cambria" w:cs="Cambria"/>
          <w:sz w:val="20"/>
          <w:szCs w:val="20"/>
        </w:rPr>
        <w:t xml:space="preserve"> Overachiever </w:t>
      </w:r>
      <w:r w:rsidR="00F22F4C" w:rsidRPr="00146F68">
        <w:rPr>
          <w:rFonts w:ascii="Cambria" w:hAnsi="Cambria" w:cs="Cambria"/>
          <w:sz w:val="20"/>
          <w:szCs w:val="20"/>
        </w:rPr>
        <w:t>Award (</w:t>
      </w:r>
      <w:r w:rsidR="00704E1A" w:rsidRPr="00146F68">
        <w:rPr>
          <w:rFonts w:ascii="Cambria" w:hAnsi="Cambria" w:cs="Cambria"/>
          <w:sz w:val="20"/>
          <w:szCs w:val="20"/>
        </w:rPr>
        <w:t xml:space="preserve">company wide), 2013 </w:t>
      </w:r>
    </w:p>
    <w:p w14:paraId="32D4BCC7" w14:textId="77777777" w:rsidR="00431835" w:rsidRDefault="00431835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sz w:val="18"/>
          <w:szCs w:val="18"/>
        </w:rPr>
        <w:t xml:space="preserve">        </w:t>
      </w:r>
      <w:r w:rsidRPr="004325AC">
        <w:rPr>
          <w:rFonts w:ascii="Cambria" w:hAnsi="Cambria"/>
          <w:sz w:val="18"/>
          <w:szCs w:val="18"/>
        </w:rPr>
        <w:t xml:space="preserve">• </w:t>
      </w:r>
      <w:r w:rsidRPr="00A97101"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Volunteer of U.S. Geological Survey    Jan 2013</w:t>
      </w:r>
    </w:p>
    <w:p w14:paraId="265AED0B" w14:textId="77777777" w:rsidR="005166A1" w:rsidRPr="00146F68" w:rsidRDefault="00431835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</w:t>
      </w:r>
      <w:r w:rsidR="00F22F4C">
        <w:rPr>
          <w:rFonts w:ascii="Cambria" w:hAnsi="Cambria" w:cs="Cambria"/>
          <w:sz w:val="20"/>
          <w:szCs w:val="20"/>
        </w:rPr>
        <w:t xml:space="preserve">• </w:t>
      </w:r>
      <w:r>
        <w:rPr>
          <w:rFonts w:ascii="Cambria" w:hAnsi="Cambria" w:cs="Cambria"/>
          <w:sz w:val="20"/>
          <w:szCs w:val="20"/>
        </w:rPr>
        <w:t xml:space="preserve"> </w:t>
      </w:r>
      <w:r w:rsidR="00704E1A" w:rsidRPr="00146F68">
        <w:rPr>
          <w:rFonts w:ascii="Cambria" w:hAnsi="Cambria" w:cs="Cambria"/>
          <w:sz w:val="20"/>
          <w:szCs w:val="20"/>
        </w:rPr>
        <w:t>Student Association Committee Representative</w:t>
      </w:r>
      <w:r w:rsidR="005C259C" w:rsidRPr="00146F68">
        <w:rPr>
          <w:rFonts w:ascii="Cambria" w:hAnsi="Cambria" w:cs="Cambria"/>
          <w:sz w:val="20"/>
          <w:szCs w:val="20"/>
        </w:rPr>
        <w:t>,</w:t>
      </w:r>
      <w:r w:rsidR="006C17A8" w:rsidRPr="00146F68">
        <w:rPr>
          <w:rFonts w:ascii="Cambria" w:hAnsi="Cambria" w:cs="Cambria"/>
          <w:sz w:val="20"/>
          <w:szCs w:val="20"/>
        </w:rPr>
        <w:t xml:space="preserve"> </w:t>
      </w:r>
      <w:r w:rsidR="005C259C" w:rsidRPr="00146F68">
        <w:rPr>
          <w:rFonts w:ascii="Cambria" w:hAnsi="Cambria" w:cs="Cambria"/>
          <w:sz w:val="20"/>
          <w:szCs w:val="20"/>
        </w:rPr>
        <w:t>2010</w:t>
      </w:r>
      <w:r w:rsidR="006C17A8" w:rsidRPr="00146F68">
        <w:rPr>
          <w:rFonts w:ascii="Cambria" w:hAnsi="Cambria" w:cs="Cambria"/>
          <w:sz w:val="20"/>
          <w:szCs w:val="20"/>
        </w:rPr>
        <w:t xml:space="preserve"> </w:t>
      </w:r>
    </w:p>
    <w:p w14:paraId="0944952B" w14:textId="77777777" w:rsidR="005256F3" w:rsidRDefault="00DF49B3" w:rsidP="00431835">
      <w:pPr>
        <w:tabs>
          <w:tab w:val="left" w:pos="0"/>
        </w:tabs>
        <w:rPr>
          <w:rFonts w:ascii="Cambria" w:hAnsi="Cambria"/>
          <w:sz w:val="18"/>
          <w:szCs w:val="18"/>
        </w:rPr>
      </w:pPr>
      <w:r w:rsidRPr="00704E1A">
        <w:rPr>
          <w:rFonts w:ascii="Cambria" w:hAnsi="Cambria" w:cs="Cambria"/>
          <w:sz w:val="18"/>
          <w:szCs w:val="18"/>
        </w:rPr>
        <w:t xml:space="preserve">        </w:t>
      </w:r>
      <w:r w:rsidR="00C57F12" w:rsidRPr="00704E1A">
        <w:rPr>
          <w:rFonts w:ascii="Cambria" w:hAnsi="Cambria" w:cs="Cambria"/>
          <w:sz w:val="18"/>
          <w:szCs w:val="18"/>
        </w:rPr>
        <w:t xml:space="preserve">•  </w:t>
      </w:r>
      <w:r w:rsidR="005256F3">
        <w:rPr>
          <w:rFonts w:ascii="Cambria" w:hAnsi="Cambria" w:cs="Cambria"/>
          <w:sz w:val="20"/>
          <w:szCs w:val="20"/>
        </w:rPr>
        <w:t>Chinese National Scholarship</w:t>
      </w:r>
      <w:r w:rsidR="00704E1A" w:rsidRPr="00146F68">
        <w:rPr>
          <w:rFonts w:ascii="Cambria" w:hAnsi="Cambria" w:cs="Cambria"/>
          <w:sz w:val="20"/>
          <w:szCs w:val="20"/>
        </w:rPr>
        <w:t xml:space="preserve">, 2009 </w:t>
      </w:r>
      <w:bookmarkEnd w:id="0"/>
      <w:bookmarkEnd w:id="1"/>
      <w:bookmarkEnd w:id="2"/>
      <w:r w:rsidR="005256F3" w:rsidRPr="004325AC">
        <w:rPr>
          <w:rFonts w:ascii="Cambria" w:hAnsi="Cambria"/>
          <w:sz w:val="18"/>
          <w:szCs w:val="18"/>
        </w:rPr>
        <w:t xml:space="preserve"> </w:t>
      </w:r>
    </w:p>
    <w:p w14:paraId="271B41C1" w14:textId="77777777" w:rsidR="00033BEE" w:rsidRPr="00EC0D66" w:rsidRDefault="00033BEE" w:rsidP="00033BEE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Certifications</w:t>
      </w:r>
    </w:p>
    <w:p w14:paraId="5BB64641" w14:textId="77777777" w:rsidR="00033BEE" w:rsidRDefault="00033BEE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704E1A">
        <w:rPr>
          <w:rFonts w:ascii="Cambria" w:hAnsi="Cambria" w:cs="Cambria"/>
          <w:sz w:val="18"/>
          <w:szCs w:val="18"/>
        </w:rPr>
        <w:t xml:space="preserve">•  </w:t>
      </w:r>
      <w:r>
        <w:rPr>
          <w:rFonts w:ascii="Cambria" w:hAnsi="Cambria" w:cs="Cambria"/>
          <w:sz w:val="20"/>
          <w:szCs w:val="20"/>
        </w:rPr>
        <w:t>Web Application Developer Associate (EWDA 10.2</w:t>
      </w:r>
      <w:proofErr w:type="gramStart"/>
      <w:r>
        <w:rPr>
          <w:rFonts w:ascii="Cambria" w:hAnsi="Cambria" w:cs="Cambria"/>
          <w:sz w:val="20"/>
          <w:szCs w:val="20"/>
        </w:rPr>
        <w:t xml:space="preserve">)     </w:t>
      </w:r>
      <w:r w:rsidR="00B55475">
        <w:rPr>
          <w:rFonts w:ascii="Cambria" w:hAnsi="Cambria" w:cs="Cambria"/>
          <w:sz w:val="20"/>
          <w:szCs w:val="20"/>
        </w:rPr>
        <w:t xml:space="preserve">  </w:t>
      </w:r>
      <w:r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</w:t>
      </w:r>
      <w:r w:rsidR="00B55475">
        <w:rPr>
          <w:rFonts w:ascii="Cambria" w:hAnsi="Cambria" w:cs="Cambria"/>
          <w:sz w:val="20"/>
          <w:szCs w:val="20"/>
        </w:rPr>
        <w:t xml:space="preserve">                Feb</w:t>
      </w:r>
      <w:proofErr w:type="gramEnd"/>
      <w:r w:rsidR="00B55475">
        <w:rPr>
          <w:rFonts w:ascii="Cambria" w:hAnsi="Cambria" w:cs="Cambria"/>
          <w:sz w:val="20"/>
          <w:szCs w:val="20"/>
        </w:rPr>
        <w:t xml:space="preserve"> 2015</w:t>
      </w:r>
    </w:p>
    <w:p w14:paraId="7AB20DD7" w14:textId="77777777" w:rsidR="00213558" w:rsidRDefault="00213558" w:rsidP="00213558">
      <w:pPr>
        <w:rPr>
          <w:rFonts w:ascii="Cambria" w:hAnsi="Cambria" w:cs="Cambria"/>
          <w:sz w:val="20"/>
          <w:szCs w:val="20"/>
        </w:rPr>
      </w:pPr>
    </w:p>
    <w:p w14:paraId="1BC9F655" w14:textId="77777777" w:rsidR="00412D1D" w:rsidRPr="00033BEE" w:rsidRDefault="00412D1D" w:rsidP="00213558">
      <w:pPr>
        <w:rPr>
          <w:rFonts w:ascii="Cambria" w:hAnsi="Cambria" w:cs="Cambria"/>
          <w:sz w:val="20"/>
          <w:szCs w:val="20"/>
        </w:rPr>
      </w:pPr>
    </w:p>
    <w:sectPr w:rsidR="00412D1D" w:rsidRPr="00033BEE" w:rsidSect="009234C0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454" w:right="567" w:bottom="0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209C6" w14:textId="77777777" w:rsidR="009267E0" w:rsidRDefault="009267E0">
      <w:r>
        <w:separator/>
      </w:r>
    </w:p>
  </w:endnote>
  <w:endnote w:type="continuationSeparator" w:id="0">
    <w:p w14:paraId="20C92F78" w14:textId="77777777" w:rsidR="009267E0" w:rsidRDefault="0092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nherit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35773" w14:textId="77777777" w:rsidR="009267E0" w:rsidRDefault="009267E0">
    <w:pPr>
      <w:pStyle w:val="a9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49EEA8AC" w14:textId="77777777" w:rsidR="009267E0" w:rsidRDefault="009267E0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C0685" w14:textId="77777777" w:rsidR="009267E0" w:rsidRDefault="009267E0">
    <w:pPr>
      <w:pStyle w:val="a9"/>
      <w:framePr w:h="0" w:wrap="around" w:vAnchor="text" w:hAnchor="page" w:x="5941" w:y="22"/>
      <w:rPr>
        <w:rStyle w:val="a3"/>
        <w:rFonts w:ascii="Garamond" w:hAnsi="Garamond"/>
        <w:sz w:val="22"/>
      </w:rPr>
    </w:pPr>
    <w:r>
      <w:rPr>
        <w:rStyle w:val="a3"/>
        <w:rFonts w:ascii="Garamond" w:hAnsi="Garamond"/>
        <w:sz w:val="22"/>
      </w:rPr>
      <w:t>Page 2 of 2</w:t>
    </w:r>
  </w:p>
  <w:p w14:paraId="5E72E931" w14:textId="77777777" w:rsidR="009267E0" w:rsidRDefault="009267E0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5CB32" w14:textId="77777777" w:rsidR="009267E0" w:rsidRDefault="009267E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C1C31" w14:textId="77777777" w:rsidR="009267E0" w:rsidRDefault="009267E0">
      <w:r>
        <w:separator/>
      </w:r>
    </w:p>
  </w:footnote>
  <w:footnote w:type="continuationSeparator" w:id="0">
    <w:p w14:paraId="0772337C" w14:textId="77777777" w:rsidR="009267E0" w:rsidRDefault="009267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44AF1" w14:textId="77777777" w:rsidR="009267E0" w:rsidRDefault="009267E0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7D3BD8B6" w14:textId="77777777" w:rsidR="009267E0" w:rsidRDefault="009267E0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0FEDB6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6E06342"/>
    <w:multiLevelType w:val="multilevel"/>
    <w:tmpl w:val="684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doNotValidateAgainstSchema/>
  <w:doNotDemarcateInvalidXml/>
  <w:hdrShapeDefaults>
    <o:shapedefaults v:ext="edit" spidmax="2050" fill="f" fillcolor="white" stroke="f">
      <v:fill color="white" on="f"/>
      <v:stroke on="f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4A"/>
    <w:rsid w:val="00000554"/>
    <w:rsid w:val="000007C9"/>
    <w:rsid w:val="0000081A"/>
    <w:rsid w:val="00002B5C"/>
    <w:rsid w:val="00002EBA"/>
    <w:rsid w:val="00003323"/>
    <w:rsid w:val="00003874"/>
    <w:rsid w:val="000043AC"/>
    <w:rsid w:val="00004C50"/>
    <w:rsid w:val="00005414"/>
    <w:rsid w:val="00005DC2"/>
    <w:rsid w:val="0000741F"/>
    <w:rsid w:val="00007522"/>
    <w:rsid w:val="00010096"/>
    <w:rsid w:val="00010489"/>
    <w:rsid w:val="00012305"/>
    <w:rsid w:val="00012511"/>
    <w:rsid w:val="00013229"/>
    <w:rsid w:val="00013286"/>
    <w:rsid w:val="000136D6"/>
    <w:rsid w:val="00013E95"/>
    <w:rsid w:val="00013FB1"/>
    <w:rsid w:val="00014832"/>
    <w:rsid w:val="0001528C"/>
    <w:rsid w:val="00015A5B"/>
    <w:rsid w:val="0001629E"/>
    <w:rsid w:val="000166B1"/>
    <w:rsid w:val="000176A7"/>
    <w:rsid w:val="00017F86"/>
    <w:rsid w:val="00021643"/>
    <w:rsid w:val="00021D83"/>
    <w:rsid w:val="00021F97"/>
    <w:rsid w:val="00023377"/>
    <w:rsid w:val="00023B59"/>
    <w:rsid w:val="000245A8"/>
    <w:rsid w:val="000249F3"/>
    <w:rsid w:val="00025C96"/>
    <w:rsid w:val="00026843"/>
    <w:rsid w:val="00026BA2"/>
    <w:rsid w:val="00027A13"/>
    <w:rsid w:val="0003007B"/>
    <w:rsid w:val="0003020C"/>
    <w:rsid w:val="00030866"/>
    <w:rsid w:val="00031FE9"/>
    <w:rsid w:val="00032A9C"/>
    <w:rsid w:val="00032AE5"/>
    <w:rsid w:val="00032EB7"/>
    <w:rsid w:val="00032F20"/>
    <w:rsid w:val="000330C2"/>
    <w:rsid w:val="000335B5"/>
    <w:rsid w:val="000335EF"/>
    <w:rsid w:val="00033B02"/>
    <w:rsid w:val="00033BEE"/>
    <w:rsid w:val="00033D2B"/>
    <w:rsid w:val="000343EA"/>
    <w:rsid w:val="00034698"/>
    <w:rsid w:val="00035740"/>
    <w:rsid w:val="000358DE"/>
    <w:rsid w:val="00035BAC"/>
    <w:rsid w:val="00035C61"/>
    <w:rsid w:val="00035E93"/>
    <w:rsid w:val="00035ECC"/>
    <w:rsid w:val="00035FC7"/>
    <w:rsid w:val="000360E4"/>
    <w:rsid w:val="00036804"/>
    <w:rsid w:val="0004115C"/>
    <w:rsid w:val="000411F5"/>
    <w:rsid w:val="00041730"/>
    <w:rsid w:val="00042185"/>
    <w:rsid w:val="00042435"/>
    <w:rsid w:val="000436C9"/>
    <w:rsid w:val="000456C9"/>
    <w:rsid w:val="000458A4"/>
    <w:rsid w:val="00045CED"/>
    <w:rsid w:val="00046EB6"/>
    <w:rsid w:val="000510A7"/>
    <w:rsid w:val="0005140B"/>
    <w:rsid w:val="000514D7"/>
    <w:rsid w:val="00052000"/>
    <w:rsid w:val="00052965"/>
    <w:rsid w:val="00052E52"/>
    <w:rsid w:val="0005367B"/>
    <w:rsid w:val="000536C5"/>
    <w:rsid w:val="00054195"/>
    <w:rsid w:val="00054819"/>
    <w:rsid w:val="00055A53"/>
    <w:rsid w:val="00055F0E"/>
    <w:rsid w:val="0005612E"/>
    <w:rsid w:val="00056492"/>
    <w:rsid w:val="00056A6F"/>
    <w:rsid w:val="00056ACD"/>
    <w:rsid w:val="00056D90"/>
    <w:rsid w:val="000574F6"/>
    <w:rsid w:val="000575D2"/>
    <w:rsid w:val="000578FA"/>
    <w:rsid w:val="0005795B"/>
    <w:rsid w:val="00057D0D"/>
    <w:rsid w:val="00060019"/>
    <w:rsid w:val="0006127B"/>
    <w:rsid w:val="00061FC2"/>
    <w:rsid w:val="0006221D"/>
    <w:rsid w:val="00062466"/>
    <w:rsid w:val="00062806"/>
    <w:rsid w:val="0006311C"/>
    <w:rsid w:val="00064B1D"/>
    <w:rsid w:val="00064CAC"/>
    <w:rsid w:val="00065075"/>
    <w:rsid w:val="00065DFF"/>
    <w:rsid w:val="000660A4"/>
    <w:rsid w:val="000660DA"/>
    <w:rsid w:val="000665FF"/>
    <w:rsid w:val="00066957"/>
    <w:rsid w:val="00067701"/>
    <w:rsid w:val="00070C21"/>
    <w:rsid w:val="00070C34"/>
    <w:rsid w:val="00070EBB"/>
    <w:rsid w:val="000720ED"/>
    <w:rsid w:val="00072728"/>
    <w:rsid w:val="00072DBD"/>
    <w:rsid w:val="00072EDC"/>
    <w:rsid w:val="0007348E"/>
    <w:rsid w:val="000737E3"/>
    <w:rsid w:val="000744C3"/>
    <w:rsid w:val="00074589"/>
    <w:rsid w:val="000745FF"/>
    <w:rsid w:val="00074913"/>
    <w:rsid w:val="00074C49"/>
    <w:rsid w:val="00074D95"/>
    <w:rsid w:val="00074E50"/>
    <w:rsid w:val="00074F37"/>
    <w:rsid w:val="000765A4"/>
    <w:rsid w:val="000765AE"/>
    <w:rsid w:val="00076E5B"/>
    <w:rsid w:val="00077079"/>
    <w:rsid w:val="00080001"/>
    <w:rsid w:val="000804C1"/>
    <w:rsid w:val="000806DA"/>
    <w:rsid w:val="00081142"/>
    <w:rsid w:val="00081416"/>
    <w:rsid w:val="00081700"/>
    <w:rsid w:val="00081EA4"/>
    <w:rsid w:val="00082001"/>
    <w:rsid w:val="00082DF8"/>
    <w:rsid w:val="00082E97"/>
    <w:rsid w:val="000833C6"/>
    <w:rsid w:val="000834EC"/>
    <w:rsid w:val="00083549"/>
    <w:rsid w:val="0008389D"/>
    <w:rsid w:val="0008393D"/>
    <w:rsid w:val="000839E6"/>
    <w:rsid w:val="00083BFC"/>
    <w:rsid w:val="00083E3B"/>
    <w:rsid w:val="00084776"/>
    <w:rsid w:val="000847B0"/>
    <w:rsid w:val="000848E0"/>
    <w:rsid w:val="00084CC6"/>
    <w:rsid w:val="00085244"/>
    <w:rsid w:val="00086AA2"/>
    <w:rsid w:val="00086E49"/>
    <w:rsid w:val="00087461"/>
    <w:rsid w:val="00087C4D"/>
    <w:rsid w:val="000900CC"/>
    <w:rsid w:val="000933BD"/>
    <w:rsid w:val="000934DA"/>
    <w:rsid w:val="00094594"/>
    <w:rsid w:val="00094F29"/>
    <w:rsid w:val="00095043"/>
    <w:rsid w:val="00096048"/>
    <w:rsid w:val="0009668D"/>
    <w:rsid w:val="000969BA"/>
    <w:rsid w:val="000969BE"/>
    <w:rsid w:val="0009748A"/>
    <w:rsid w:val="000976E6"/>
    <w:rsid w:val="00097700"/>
    <w:rsid w:val="000A05FC"/>
    <w:rsid w:val="000A0CBE"/>
    <w:rsid w:val="000A0EAB"/>
    <w:rsid w:val="000A1B9A"/>
    <w:rsid w:val="000A27A3"/>
    <w:rsid w:val="000A4271"/>
    <w:rsid w:val="000A436E"/>
    <w:rsid w:val="000A5BEB"/>
    <w:rsid w:val="000A7282"/>
    <w:rsid w:val="000A770C"/>
    <w:rsid w:val="000B018E"/>
    <w:rsid w:val="000B156A"/>
    <w:rsid w:val="000B176B"/>
    <w:rsid w:val="000B285D"/>
    <w:rsid w:val="000B29C0"/>
    <w:rsid w:val="000B2A95"/>
    <w:rsid w:val="000B331D"/>
    <w:rsid w:val="000B3352"/>
    <w:rsid w:val="000B37E6"/>
    <w:rsid w:val="000B3881"/>
    <w:rsid w:val="000B4161"/>
    <w:rsid w:val="000B4743"/>
    <w:rsid w:val="000B4934"/>
    <w:rsid w:val="000B66AD"/>
    <w:rsid w:val="000B6DCF"/>
    <w:rsid w:val="000B7012"/>
    <w:rsid w:val="000C0229"/>
    <w:rsid w:val="000C0F0D"/>
    <w:rsid w:val="000C1214"/>
    <w:rsid w:val="000C2C43"/>
    <w:rsid w:val="000C2DDB"/>
    <w:rsid w:val="000C2DF1"/>
    <w:rsid w:val="000C2F2A"/>
    <w:rsid w:val="000C34EC"/>
    <w:rsid w:val="000C3B58"/>
    <w:rsid w:val="000C45C1"/>
    <w:rsid w:val="000C490B"/>
    <w:rsid w:val="000C4C2D"/>
    <w:rsid w:val="000C4F2E"/>
    <w:rsid w:val="000C5A85"/>
    <w:rsid w:val="000C660E"/>
    <w:rsid w:val="000C664A"/>
    <w:rsid w:val="000C6A20"/>
    <w:rsid w:val="000C7264"/>
    <w:rsid w:val="000C746B"/>
    <w:rsid w:val="000C766F"/>
    <w:rsid w:val="000D0188"/>
    <w:rsid w:val="000D032C"/>
    <w:rsid w:val="000D05EB"/>
    <w:rsid w:val="000D09F4"/>
    <w:rsid w:val="000D0E56"/>
    <w:rsid w:val="000D111B"/>
    <w:rsid w:val="000D194E"/>
    <w:rsid w:val="000D1A84"/>
    <w:rsid w:val="000D2113"/>
    <w:rsid w:val="000D21BA"/>
    <w:rsid w:val="000D27FB"/>
    <w:rsid w:val="000D28D6"/>
    <w:rsid w:val="000D3788"/>
    <w:rsid w:val="000D4414"/>
    <w:rsid w:val="000D5A33"/>
    <w:rsid w:val="000D5BA4"/>
    <w:rsid w:val="000D60F3"/>
    <w:rsid w:val="000D6554"/>
    <w:rsid w:val="000D66AA"/>
    <w:rsid w:val="000D716A"/>
    <w:rsid w:val="000E0B75"/>
    <w:rsid w:val="000E0FBC"/>
    <w:rsid w:val="000E1AB8"/>
    <w:rsid w:val="000E1B13"/>
    <w:rsid w:val="000E1D83"/>
    <w:rsid w:val="000E2376"/>
    <w:rsid w:val="000E327F"/>
    <w:rsid w:val="000E3D9F"/>
    <w:rsid w:val="000E40C2"/>
    <w:rsid w:val="000E4216"/>
    <w:rsid w:val="000E493C"/>
    <w:rsid w:val="000E4C2B"/>
    <w:rsid w:val="000E4D08"/>
    <w:rsid w:val="000E4E0B"/>
    <w:rsid w:val="000E5C78"/>
    <w:rsid w:val="000E62DE"/>
    <w:rsid w:val="000E7166"/>
    <w:rsid w:val="000E787D"/>
    <w:rsid w:val="000E7EC1"/>
    <w:rsid w:val="000F0272"/>
    <w:rsid w:val="000F1C8D"/>
    <w:rsid w:val="000F25F2"/>
    <w:rsid w:val="000F28A5"/>
    <w:rsid w:val="000F28DF"/>
    <w:rsid w:val="000F331A"/>
    <w:rsid w:val="000F3C0E"/>
    <w:rsid w:val="000F41A5"/>
    <w:rsid w:val="000F4423"/>
    <w:rsid w:val="000F4516"/>
    <w:rsid w:val="000F4A42"/>
    <w:rsid w:val="000F4FF0"/>
    <w:rsid w:val="000F522C"/>
    <w:rsid w:val="000F558C"/>
    <w:rsid w:val="000F5F10"/>
    <w:rsid w:val="000F65F4"/>
    <w:rsid w:val="000F6C51"/>
    <w:rsid w:val="000F6F7A"/>
    <w:rsid w:val="000F70F5"/>
    <w:rsid w:val="000F736E"/>
    <w:rsid w:val="001003FA"/>
    <w:rsid w:val="00101163"/>
    <w:rsid w:val="001018B5"/>
    <w:rsid w:val="00102973"/>
    <w:rsid w:val="0010304C"/>
    <w:rsid w:val="00103472"/>
    <w:rsid w:val="001039AE"/>
    <w:rsid w:val="00103D86"/>
    <w:rsid w:val="00103F3D"/>
    <w:rsid w:val="001053A4"/>
    <w:rsid w:val="00106388"/>
    <w:rsid w:val="001066E2"/>
    <w:rsid w:val="00106954"/>
    <w:rsid w:val="00107443"/>
    <w:rsid w:val="001077EB"/>
    <w:rsid w:val="00107D5F"/>
    <w:rsid w:val="00111392"/>
    <w:rsid w:val="00111B40"/>
    <w:rsid w:val="001132DA"/>
    <w:rsid w:val="0011498F"/>
    <w:rsid w:val="001153B0"/>
    <w:rsid w:val="00115B45"/>
    <w:rsid w:val="0011603A"/>
    <w:rsid w:val="00117F2A"/>
    <w:rsid w:val="001202F9"/>
    <w:rsid w:val="001207AB"/>
    <w:rsid w:val="001207D6"/>
    <w:rsid w:val="00121123"/>
    <w:rsid w:val="0012247D"/>
    <w:rsid w:val="0012283A"/>
    <w:rsid w:val="00122856"/>
    <w:rsid w:val="00123019"/>
    <w:rsid w:val="00123620"/>
    <w:rsid w:val="0012382A"/>
    <w:rsid w:val="0012417A"/>
    <w:rsid w:val="00124331"/>
    <w:rsid w:val="001249C1"/>
    <w:rsid w:val="00125C0B"/>
    <w:rsid w:val="00126729"/>
    <w:rsid w:val="00126862"/>
    <w:rsid w:val="00126A73"/>
    <w:rsid w:val="001270FE"/>
    <w:rsid w:val="00127781"/>
    <w:rsid w:val="001304B1"/>
    <w:rsid w:val="0013064E"/>
    <w:rsid w:val="00130C3F"/>
    <w:rsid w:val="00130DFC"/>
    <w:rsid w:val="00130F84"/>
    <w:rsid w:val="0013106C"/>
    <w:rsid w:val="001322C4"/>
    <w:rsid w:val="001336C5"/>
    <w:rsid w:val="00133761"/>
    <w:rsid w:val="00133CAE"/>
    <w:rsid w:val="00134293"/>
    <w:rsid w:val="0013515D"/>
    <w:rsid w:val="001352BC"/>
    <w:rsid w:val="0013592D"/>
    <w:rsid w:val="00136442"/>
    <w:rsid w:val="001364C4"/>
    <w:rsid w:val="00137754"/>
    <w:rsid w:val="0014022B"/>
    <w:rsid w:val="00140685"/>
    <w:rsid w:val="001420F9"/>
    <w:rsid w:val="00142699"/>
    <w:rsid w:val="00143219"/>
    <w:rsid w:val="00143244"/>
    <w:rsid w:val="001433A7"/>
    <w:rsid w:val="00143F31"/>
    <w:rsid w:val="00144141"/>
    <w:rsid w:val="0014416E"/>
    <w:rsid w:val="0014462E"/>
    <w:rsid w:val="00144BA1"/>
    <w:rsid w:val="00145034"/>
    <w:rsid w:val="00145189"/>
    <w:rsid w:val="001454B8"/>
    <w:rsid w:val="00145AC6"/>
    <w:rsid w:val="0014615C"/>
    <w:rsid w:val="0014644A"/>
    <w:rsid w:val="0014645B"/>
    <w:rsid w:val="001465E1"/>
    <w:rsid w:val="00146F68"/>
    <w:rsid w:val="001473CF"/>
    <w:rsid w:val="0015009A"/>
    <w:rsid w:val="0015047B"/>
    <w:rsid w:val="0015095F"/>
    <w:rsid w:val="00150D1C"/>
    <w:rsid w:val="001513B4"/>
    <w:rsid w:val="001519C6"/>
    <w:rsid w:val="0015253D"/>
    <w:rsid w:val="00152C9C"/>
    <w:rsid w:val="00153073"/>
    <w:rsid w:val="00153539"/>
    <w:rsid w:val="00153774"/>
    <w:rsid w:val="00153C94"/>
    <w:rsid w:val="0015584A"/>
    <w:rsid w:val="00155F2C"/>
    <w:rsid w:val="00155F30"/>
    <w:rsid w:val="00156DC4"/>
    <w:rsid w:val="00157A57"/>
    <w:rsid w:val="00160AE9"/>
    <w:rsid w:val="00161336"/>
    <w:rsid w:val="001623D5"/>
    <w:rsid w:val="00162404"/>
    <w:rsid w:val="0016262D"/>
    <w:rsid w:val="00162DE9"/>
    <w:rsid w:val="00162E9A"/>
    <w:rsid w:val="00163BBD"/>
    <w:rsid w:val="00163DBE"/>
    <w:rsid w:val="0016400A"/>
    <w:rsid w:val="00164BFD"/>
    <w:rsid w:val="00164DC9"/>
    <w:rsid w:val="00165147"/>
    <w:rsid w:val="00165173"/>
    <w:rsid w:val="001656C4"/>
    <w:rsid w:val="0016595C"/>
    <w:rsid w:val="00166837"/>
    <w:rsid w:val="00166931"/>
    <w:rsid w:val="00166BC9"/>
    <w:rsid w:val="00167306"/>
    <w:rsid w:val="00167825"/>
    <w:rsid w:val="00167BB1"/>
    <w:rsid w:val="00167BC3"/>
    <w:rsid w:val="00170217"/>
    <w:rsid w:val="001703C7"/>
    <w:rsid w:val="001705BE"/>
    <w:rsid w:val="0017089B"/>
    <w:rsid w:val="00170BDB"/>
    <w:rsid w:val="0017115D"/>
    <w:rsid w:val="00171C02"/>
    <w:rsid w:val="00171DA8"/>
    <w:rsid w:val="00171EDA"/>
    <w:rsid w:val="00172313"/>
    <w:rsid w:val="00172A27"/>
    <w:rsid w:val="0017319C"/>
    <w:rsid w:val="00173C11"/>
    <w:rsid w:val="00173FA0"/>
    <w:rsid w:val="00173FAF"/>
    <w:rsid w:val="001744AF"/>
    <w:rsid w:val="00174539"/>
    <w:rsid w:val="00174A52"/>
    <w:rsid w:val="00174A57"/>
    <w:rsid w:val="00174B5E"/>
    <w:rsid w:val="00174C42"/>
    <w:rsid w:val="00174EE6"/>
    <w:rsid w:val="0017560B"/>
    <w:rsid w:val="00176008"/>
    <w:rsid w:val="00176171"/>
    <w:rsid w:val="00176C30"/>
    <w:rsid w:val="00176F90"/>
    <w:rsid w:val="00177075"/>
    <w:rsid w:val="00177B4B"/>
    <w:rsid w:val="00180461"/>
    <w:rsid w:val="00180627"/>
    <w:rsid w:val="00180A75"/>
    <w:rsid w:val="00180F3A"/>
    <w:rsid w:val="00181A17"/>
    <w:rsid w:val="00181A22"/>
    <w:rsid w:val="00181F59"/>
    <w:rsid w:val="001821BB"/>
    <w:rsid w:val="00182C3F"/>
    <w:rsid w:val="00182E3C"/>
    <w:rsid w:val="001838C0"/>
    <w:rsid w:val="00183A3E"/>
    <w:rsid w:val="00183F92"/>
    <w:rsid w:val="0018409B"/>
    <w:rsid w:val="00184363"/>
    <w:rsid w:val="00184375"/>
    <w:rsid w:val="00185B7E"/>
    <w:rsid w:val="00185BCF"/>
    <w:rsid w:val="00185D17"/>
    <w:rsid w:val="00186710"/>
    <w:rsid w:val="0019048F"/>
    <w:rsid w:val="00190E1E"/>
    <w:rsid w:val="00191AE5"/>
    <w:rsid w:val="00192796"/>
    <w:rsid w:val="00193CF9"/>
    <w:rsid w:val="00193DFD"/>
    <w:rsid w:val="001943AE"/>
    <w:rsid w:val="001944F6"/>
    <w:rsid w:val="00194B22"/>
    <w:rsid w:val="00194D49"/>
    <w:rsid w:val="001952AF"/>
    <w:rsid w:val="00195EA0"/>
    <w:rsid w:val="00196049"/>
    <w:rsid w:val="0019636A"/>
    <w:rsid w:val="00196C33"/>
    <w:rsid w:val="00197015"/>
    <w:rsid w:val="00197192"/>
    <w:rsid w:val="00197739"/>
    <w:rsid w:val="00197ABA"/>
    <w:rsid w:val="001A0859"/>
    <w:rsid w:val="001A097B"/>
    <w:rsid w:val="001A2304"/>
    <w:rsid w:val="001A2DC5"/>
    <w:rsid w:val="001A2F09"/>
    <w:rsid w:val="001A31D9"/>
    <w:rsid w:val="001A39A6"/>
    <w:rsid w:val="001A3E03"/>
    <w:rsid w:val="001A4B43"/>
    <w:rsid w:val="001A4C71"/>
    <w:rsid w:val="001A50B4"/>
    <w:rsid w:val="001A523E"/>
    <w:rsid w:val="001A6108"/>
    <w:rsid w:val="001A7433"/>
    <w:rsid w:val="001B092E"/>
    <w:rsid w:val="001B1D59"/>
    <w:rsid w:val="001B2C62"/>
    <w:rsid w:val="001B2FD0"/>
    <w:rsid w:val="001B46D3"/>
    <w:rsid w:val="001B477B"/>
    <w:rsid w:val="001B4CDD"/>
    <w:rsid w:val="001B605B"/>
    <w:rsid w:val="001B63E3"/>
    <w:rsid w:val="001B6E9E"/>
    <w:rsid w:val="001B6FB2"/>
    <w:rsid w:val="001B79D2"/>
    <w:rsid w:val="001C03B5"/>
    <w:rsid w:val="001C0F5F"/>
    <w:rsid w:val="001C1874"/>
    <w:rsid w:val="001C1C79"/>
    <w:rsid w:val="001C22FD"/>
    <w:rsid w:val="001C242D"/>
    <w:rsid w:val="001C2EBD"/>
    <w:rsid w:val="001C30C5"/>
    <w:rsid w:val="001C3E67"/>
    <w:rsid w:val="001C3EEA"/>
    <w:rsid w:val="001C43B2"/>
    <w:rsid w:val="001C55A9"/>
    <w:rsid w:val="001C5B39"/>
    <w:rsid w:val="001C5F8A"/>
    <w:rsid w:val="001C6E43"/>
    <w:rsid w:val="001C77EF"/>
    <w:rsid w:val="001D0DD4"/>
    <w:rsid w:val="001D0E29"/>
    <w:rsid w:val="001D0FC0"/>
    <w:rsid w:val="001D1278"/>
    <w:rsid w:val="001D141A"/>
    <w:rsid w:val="001D161B"/>
    <w:rsid w:val="001D1C65"/>
    <w:rsid w:val="001D1E77"/>
    <w:rsid w:val="001D1E8C"/>
    <w:rsid w:val="001D2912"/>
    <w:rsid w:val="001D2EC9"/>
    <w:rsid w:val="001D3230"/>
    <w:rsid w:val="001D333B"/>
    <w:rsid w:val="001D34E7"/>
    <w:rsid w:val="001D35DD"/>
    <w:rsid w:val="001D37C6"/>
    <w:rsid w:val="001D3E77"/>
    <w:rsid w:val="001D3EED"/>
    <w:rsid w:val="001D4330"/>
    <w:rsid w:val="001D4585"/>
    <w:rsid w:val="001D474C"/>
    <w:rsid w:val="001D480F"/>
    <w:rsid w:val="001D4AF1"/>
    <w:rsid w:val="001D50F2"/>
    <w:rsid w:val="001D5D38"/>
    <w:rsid w:val="001D5E75"/>
    <w:rsid w:val="001D6201"/>
    <w:rsid w:val="001D79DE"/>
    <w:rsid w:val="001D7A47"/>
    <w:rsid w:val="001D7D49"/>
    <w:rsid w:val="001D7FC8"/>
    <w:rsid w:val="001E0631"/>
    <w:rsid w:val="001E07FB"/>
    <w:rsid w:val="001E1153"/>
    <w:rsid w:val="001E15F8"/>
    <w:rsid w:val="001E28DE"/>
    <w:rsid w:val="001E2983"/>
    <w:rsid w:val="001E38F0"/>
    <w:rsid w:val="001E44A9"/>
    <w:rsid w:val="001E4697"/>
    <w:rsid w:val="001E4A87"/>
    <w:rsid w:val="001E519F"/>
    <w:rsid w:val="001E5AAE"/>
    <w:rsid w:val="001E5E24"/>
    <w:rsid w:val="001E6332"/>
    <w:rsid w:val="001E68A4"/>
    <w:rsid w:val="001E6BD0"/>
    <w:rsid w:val="001E712E"/>
    <w:rsid w:val="001E71FA"/>
    <w:rsid w:val="001E7244"/>
    <w:rsid w:val="001E7795"/>
    <w:rsid w:val="001E7908"/>
    <w:rsid w:val="001F067A"/>
    <w:rsid w:val="001F14E5"/>
    <w:rsid w:val="001F1649"/>
    <w:rsid w:val="001F2198"/>
    <w:rsid w:val="001F27C7"/>
    <w:rsid w:val="001F3D4B"/>
    <w:rsid w:val="001F403E"/>
    <w:rsid w:val="001F4143"/>
    <w:rsid w:val="001F4842"/>
    <w:rsid w:val="001F5FA1"/>
    <w:rsid w:val="001F6A8C"/>
    <w:rsid w:val="001F6CFB"/>
    <w:rsid w:val="001F75AE"/>
    <w:rsid w:val="00200500"/>
    <w:rsid w:val="00200937"/>
    <w:rsid w:val="0020147D"/>
    <w:rsid w:val="002018CE"/>
    <w:rsid w:val="00201B36"/>
    <w:rsid w:val="00202712"/>
    <w:rsid w:val="00203054"/>
    <w:rsid w:val="0020346C"/>
    <w:rsid w:val="0020377E"/>
    <w:rsid w:val="0020408C"/>
    <w:rsid w:val="002043DF"/>
    <w:rsid w:val="00204409"/>
    <w:rsid w:val="00204E5A"/>
    <w:rsid w:val="00206369"/>
    <w:rsid w:val="00207355"/>
    <w:rsid w:val="00207B75"/>
    <w:rsid w:val="00207DAD"/>
    <w:rsid w:val="00210AC0"/>
    <w:rsid w:val="00210F30"/>
    <w:rsid w:val="00211002"/>
    <w:rsid w:val="002110E2"/>
    <w:rsid w:val="0021250D"/>
    <w:rsid w:val="0021284C"/>
    <w:rsid w:val="002134A2"/>
    <w:rsid w:val="00213558"/>
    <w:rsid w:val="0021357C"/>
    <w:rsid w:val="00213DBB"/>
    <w:rsid w:val="00214475"/>
    <w:rsid w:val="002147A3"/>
    <w:rsid w:val="00214B3C"/>
    <w:rsid w:val="002161C1"/>
    <w:rsid w:val="00216BDD"/>
    <w:rsid w:val="002173C1"/>
    <w:rsid w:val="00217889"/>
    <w:rsid w:val="0022035A"/>
    <w:rsid w:val="00220883"/>
    <w:rsid w:val="00221165"/>
    <w:rsid w:val="002219BF"/>
    <w:rsid w:val="00222554"/>
    <w:rsid w:val="00222673"/>
    <w:rsid w:val="0022276E"/>
    <w:rsid w:val="0022293F"/>
    <w:rsid w:val="00223B67"/>
    <w:rsid w:val="00224762"/>
    <w:rsid w:val="00224895"/>
    <w:rsid w:val="00224966"/>
    <w:rsid w:val="00224FD9"/>
    <w:rsid w:val="00225285"/>
    <w:rsid w:val="0022547D"/>
    <w:rsid w:val="00225982"/>
    <w:rsid w:val="00226672"/>
    <w:rsid w:val="00226D6C"/>
    <w:rsid w:val="00227A2C"/>
    <w:rsid w:val="00227E83"/>
    <w:rsid w:val="00230562"/>
    <w:rsid w:val="00230E91"/>
    <w:rsid w:val="00230F6D"/>
    <w:rsid w:val="00231252"/>
    <w:rsid w:val="00231604"/>
    <w:rsid w:val="00231882"/>
    <w:rsid w:val="002320B5"/>
    <w:rsid w:val="002326F3"/>
    <w:rsid w:val="00233835"/>
    <w:rsid w:val="00233CFE"/>
    <w:rsid w:val="002342E0"/>
    <w:rsid w:val="0023452A"/>
    <w:rsid w:val="00234788"/>
    <w:rsid w:val="00234947"/>
    <w:rsid w:val="00234E0E"/>
    <w:rsid w:val="00235756"/>
    <w:rsid w:val="0023637D"/>
    <w:rsid w:val="00236505"/>
    <w:rsid w:val="00236D72"/>
    <w:rsid w:val="002373DA"/>
    <w:rsid w:val="002374F5"/>
    <w:rsid w:val="00237733"/>
    <w:rsid w:val="00237C83"/>
    <w:rsid w:val="00240184"/>
    <w:rsid w:val="00241FD5"/>
    <w:rsid w:val="0024238B"/>
    <w:rsid w:val="00242F7E"/>
    <w:rsid w:val="002435A9"/>
    <w:rsid w:val="00243A06"/>
    <w:rsid w:val="002446C4"/>
    <w:rsid w:val="00244F9F"/>
    <w:rsid w:val="00245C16"/>
    <w:rsid w:val="00245F94"/>
    <w:rsid w:val="00246899"/>
    <w:rsid w:val="002468D6"/>
    <w:rsid w:val="00246D38"/>
    <w:rsid w:val="00246EB3"/>
    <w:rsid w:val="0024703E"/>
    <w:rsid w:val="00247288"/>
    <w:rsid w:val="002477EA"/>
    <w:rsid w:val="00247A4E"/>
    <w:rsid w:val="00250D38"/>
    <w:rsid w:val="0025113E"/>
    <w:rsid w:val="002521D7"/>
    <w:rsid w:val="00252476"/>
    <w:rsid w:val="00252C42"/>
    <w:rsid w:val="00252E45"/>
    <w:rsid w:val="00253288"/>
    <w:rsid w:val="002532B5"/>
    <w:rsid w:val="002558E2"/>
    <w:rsid w:val="002559D4"/>
    <w:rsid w:val="00255F9D"/>
    <w:rsid w:val="00256081"/>
    <w:rsid w:val="002562F8"/>
    <w:rsid w:val="00256302"/>
    <w:rsid w:val="00256365"/>
    <w:rsid w:val="00256F23"/>
    <w:rsid w:val="002578AB"/>
    <w:rsid w:val="0025797C"/>
    <w:rsid w:val="00257B4C"/>
    <w:rsid w:val="00257DBF"/>
    <w:rsid w:val="00257FD8"/>
    <w:rsid w:val="002601CC"/>
    <w:rsid w:val="00260249"/>
    <w:rsid w:val="00260A9C"/>
    <w:rsid w:val="00260C7B"/>
    <w:rsid w:val="002611DC"/>
    <w:rsid w:val="002612A3"/>
    <w:rsid w:val="00261585"/>
    <w:rsid w:val="0026206F"/>
    <w:rsid w:val="0026257B"/>
    <w:rsid w:val="00262975"/>
    <w:rsid w:val="002629BB"/>
    <w:rsid w:val="00262BDA"/>
    <w:rsid w:val="00262C0F"/>
    <w:rsid w:val="002634CB"/>
    <w:rsid w:val="00263CB8"/>
    <w:rsid w:val="00263F2E"/>
    <w:rsid w:val="00264273"/>
    <w:rsid w:val="002658E0"/>
    <w:rsid w:val="002661E5"/>
    <w:rsid w:val="00266712"/>
    <w:rsid w:val="002667FC"/>
    <w:rsid w:val="00270C01"/>
    <w:rsid w:val="00270EC7"/>
    <w:rsid w:val="00271085"/>
    <w:rsid w:val="0027132E"/>
    <w:rsid w:val="002713E0"/>
    <w:rsid w:val="00272581"/>
    <w:rsid w:val="0027300B"/>
    <w:rsid w:val="00273F7C"/>
    <w:rsid w:val="00274198"/>
    <w:rsid w:val="00274B8C"/>
    <w:rsid w:val="002750EF"/>
    <w:rsid w:val="002752FF"/>
    <w:rsid w:val="00275794"/>
    <w:rsid w:val="002757EC"/>
    <w:rsid w:val="00276719"/>
    <w:rsid w:val="00276B43"/>
    <w:rsid w:val="00277535"/>
    <w:rsid w:val="00277C77"/>
    <w:rsid w:val="0028073B"/>
    <w:rsid w:val="00280746"/>
    <w:rsid w:val="00280CB3"/>
    <w:rsid w:val="002821E9"/>
    <w:rsid w:val="00282353"/>
    <w:rsid w:val="0028250D"/>
    <w:rsid w:val="0028278D"/>
    <w:rsid w:val="002829EF"/>
    <w:rsid w:val="00282E19"/>
    <w:rsid w:val="002830A7"/>
    <w:rsid w:val="002831A4"/>
    <w:rsid w:val="00283EE4"/>
    <w:rsid w:val="00284056"/>
    <w:rsid w:val="002846A4"/>
    <w:rsid w:val="002860BF"/>
    <w:rsid w:val="00286278"/>
    <w:rsid w:val="00286CE4"/>
    <w:rsid w:val="0028753F"/>
    <w:rsid w:val="002902E2"/>
    <w:rsid w:val="002906E5"/>
    <w:rsid w:val="00291AA7"/>
    <w:rsid w:val="00293FA2"/>
    <w:rsid w:val="00294639"/>
    <w:rsid w:val="00295368"/>
    <w:rsid w:val="00295F7A"/>
    <w:rsid w:val="00296569"/>
    <w:rsid w:val="00296DAD"/>
    <w:rsid w:val="002A09AE"/>
    <w:rsid w:val="002A0C5E"/>
    <w:rsid w:val="002A1198"/>
    <w:rsid w:val="002A2102"/>
    <w:rsid w:val="002A23D7"/>
    <w:rsid w:val="002A262A"/>
    <w:rsid w:val="002A3186"/>
    <w:rsid w:val="002A4607"/>
    <w:rsid w:val="002A5262"/>
    <w:rsid w:val="002A5948"/>
    <w:rsid w:val="002A5AAA"/>
    <w:rsid w:val="002A6469"/>
    <w:rsid w:val="002A65AD"/>
    <w:rsid w:val="002B01A0"/>
    <w:rsid w:val="002B09DA"/>
    <w:rsid w:val="002B0B18"/>
    <w:rsid w:val="002B0C2F"/>
    <w:rsid w:val="002B11E8"/>
    <w:rsid w:val="002B20E2"/>
    <w:rsid w:val="002B21DD"/>
    <w:rsid w:val="002B2C89"/>
    <w:rsid w:val="002B2EB0"/>
    <w:rsid w:val="002B3417"/>
    <w:rsid w:val="002B36FE"/>
    <w:rsid w:val="002B3D4A"/>
    <w:rsid w:val="002B44AA"/>
    <w:rsid w:val="002B4754"/>
    <w:rsid w:val="002B5337"/>
    <w:rsid w:val="002B57A0"/>
    <w:rsid w:val="002B5840"/>
    <w:rsid w:val="002B5F37"/>
    <w:rsid w:val="002B6D09"/>
    <w:rsid w:val="002B7C43"/>
    <w:rsid w:val="002C0B47"/>
    <w:rsid w:val="002C27D1"/>
    <w:rsid w:val="002C2874"/>
    <w:rsid w:val="002C2ADC"/>
    <w:rsid w:val="002C3483"/>
    <w:rsid w:val="002C3968"/>
    <w:rsid w:val="002C3BFE"/>
    <w:rsid w:val="002C3F94"/>
    <w:rsid w:val="002C4321"/>
    <w:rsid w:val="002C4A6C"/>
    <w:rsid w:val="002C6A33"/>
    <w:rsid w:val="002C72F1"/>
    <w:rsid w:val="002C7341"/>
    <w:rsid w:val="002D027B"/>
    <w:rsid w:val="002D1CCD"/>
    <w:rsid w:val="002D2327"/>
    <w:rsid w:val="002D307A"/>
    <w:rsid w:val="002D3387"/>
    <w:rsid w:val="002D3706"/>
    <w:rsid w:val="002D3AAD"/>
    <w:rsid w:val="002D4182"/>
    <w:rsid w:val="002D4407"/>
    <w:rsid w:val="002D4476"/>
    <w:rsid w:val="002D49DA"/>
    <w:rsid w:val="002D4A24"/>
    <w:rsid w:val="002D53D7"/>
    <w:rsid w:val="002D633E"/>
    <w:rsid w:val="002D6489"/>
    <w:rsid w:val="002D7104"/>
    <w:rsid w:val="002D71C2"/>
    <w:rsid w:val="002E01A1"/>
    <w:rsid w:val="002E0EA0"/>
    <w:rsid w:val="002E1955"/>
    <w:rsid w:val="002E1D05"/>
    <w:rsid w:val="002E2496"/>
    <w:rsid w:val="002E2CD7"/>
    <w:rsid w:val="002E3C3C"/>
    <w:rsid w:val="002E4E31"/>
    <w:rsid w:val="002E51D9"/>
    <w:rsid w:val="002E59A6"/>
    <w:rsid w:val="002E5E51"/>
    <w:rsid w:val="002E6066"/>
    <w:rsid w:val="002E61D8"/>
    <w:rsid w:val="002E68F9"/>
    <w:rsid w:val="002E6E0D"/>
    <w:rsid w:val="002E6E96"/>
    <w:rsid w:val="002E7099"/>
    <w:rsid w:val="002E770C"/>
    <w:rsid w:val="002F019E"/>
    <w:rsid w:val="002F026E"/>
    <w:rsid w:val="002F071C"/>
    <w:rsid w:val="002F0B3A"/>
    <w:rsid w:val="002F1472"/>
    <w:rsid w:val="002F1F29"/>
    <w:rsid w:val="002F316E"/>
    <w:rsid w:val="002F45A0"/>
    <w:rsid w:val="002F5ABC"/>
    <w:rsid w:val="002F6087"/>
    <w:rsid w:val="002F61C2"/>
    <w:rsid w:val="002F6238"/>
    <w:rsid w:val="002F76F8"/>
    <w:rsid w:val="003007EC"/>
    <w:rsid w:val="00300C5F"/>
    <w:rsid w:val="003029A5"/>
    <w:rsid w:val="00302CA2"/>
    <w:rsid w:val="00303C31"/>
    <w:rsid w:val="00303E0D"/>
    <w:rsid w:val="003049F3"/>
    <w:rsid w:val="00305221"/>
    <w:rsid w:val="0030614D"/>
    <w:rsid w:val="00306A88"/>
    <w:rsid w:val="0030705D"/>
    <w:rsid w:val="00307BCA"/>
    <w:rsid w:val="003100DA"/>
    <w:rsid w:val="003109E2"/>
    <w:rsid w:val="00310C7C"/>
    <w:rsid w:val="003112F0"/>
    <w:rsid w:val="003114F0"/>
    <w:rsid w:val="00311535"/>
    <w:rsid w:val="0031174D"/>
    <w:rsid w:val="00311F95"/>
    <w:rsid w:val="003122C6"/>
    <w:rsid w:val="00312815"/>
    <w:rsid w:val="00312E05"/>
    <w:rsid w:val="00313207"/>
    <w:rsid w:val="00313620"/>
    <w:rsid w:val="00313FDB"/>
    <w:rsid w:val="00314694"/>
    <w:rsid w:val="0031491E"/>
    <w:rsid w:val="00314B98"/>
    <w:rsid w:val="00314F26"/>
    <w:rsid w:val="003151D0"/>
    <w:rsid w:val="003154CB"/>
    <w:rsid w:val="0031550F"/>
    <w:rsid w:val="00315553"/>
    <w:rsid w:val="003155EB"/>
    <w:rsid w:val="00315A36"/>
    <w:rsid w:val="00316A0B"/>
    <w:rsid w:val="00316D2B"/>
    <w:rsid w:val="00316DEA"/>
    <w:rsid w:val="00316E64"/>
    <w:rsid w:val="00317278"/>
    <w:rsid w:val="0031757C"/>
    <w:rsid w:val="00317F95"/>
    <w:rsid w:val="003200B7"/>
    <w:rsid w:val="0032020B"/>
    <w:rsid w:val="00321558"/>
    <w:rsid w:val="00321A19"/>
    <w:rsid w:val="00321D55"/>
    <w:rsid w:val="00323036"/>
    <w:rsid w:val="0032336B"/>
    <w:rsid w:val="003233FB"/>
    <w:rsid w:val="003237B9"/>
    <w:rsid w:val="00323A47"/>
    <w:rsid w:val="00324190"/>
    <w:rsid w:val="00324277"/>
    <w:rsid w:val="003242AD"/>
    <w:rsid w:val="00324D5C"/>
    <w:rsid w:val="003250E7"/>
    <w:rsid w:val="003252A7"/>
    <w:rsid w:val="003253A6"/>
    <w:rsid w:val="00325D58"/>
    <w:rsid w:val="003266FA"/>
    <w:rsid w:val="00326806"/>
    <w:rsid w:val="00326EF6"/>
    <w:rsid w:val="00327040"/>
    <w:rsid w:val="0032713B"/>
    <w:rsid w:val="0032758F"/>
    <w:rsid w:val="003275CF"/>
    <w:rsid w:val="00330BFE"/>
    <w:rsid w:val="00332715"/>
    <w:rsid w:val="00333CE9"/>
    <w:rsid w:val="00334193"/>
    <w:rsid w:val="00334438"/>
    <w:rsid w:val="00334E06"/>
    <w:rsid w:val="003362A1"/>
    <w:rsid w:val="0033691D"/>
    <w:rsid w:val="00336DF1"/>
    <w:rsid w:val="00337572"/>
    <w:rsid w:val="00337B42"/>
    <w:rsid w:val="00337CC4"/>
    <w:rsid w:val="0034016C"/>
    <w:rsid w:val="00340584"/>
    <w:rsid w:val="00340D36"/>
    <w:rsid w:val="003420C4"/>
    <w:rsid w:val="0034249A"/>
    <w:rsid w:val="00342C9D"/>
    <w:rsid w:val="00343627"/>
    <w:rsid w:val="003438E1"/>
    <w:rsid w:val="00343D01"/>
    <w:rsid w:val="00343E63"/>
    <w:rsid w:val="00347202"/>
    <w:rsid w:val="00347575"/>
    <w:rsid w:val="00347B18"/>
    <w:rsid w:val="00347DE3"/>
    <w:rsid w:val="00350395"/>
    <w:rsid w:val="00350776"/>
    <w:rsid w:val="00350B8E"/>
    <w:rsid w:val="00351468"/>
    <w:rsid w:val="003522E4"/>
    <w:rsid w:val="00352808"/>
    <w:rsid w:val="003528A6"/>
    <w:rsid w:val="00352933"/>
    <w:rsid w:val="00352F52"/>
    <w:rsid w:val="00353369"/>
    <w:rsid w:val="00353425"/>
    <w:rsid w:val="003536FB"/>
    <w:rsid w:val="00353AD8"/>
    <w:rsid w:val="00353DD4"/>
    <w:rsid w:val="0035401B"/>
    <w:rsid w:val="00355B95"/>
    <w:rsid w:val="00356294"/>
    <w:rsid w:val="003564A4"/>
    <w:rsid w:val="003568B0"/>
    <w:rsid w:val="00357872"/>
    <w:rsid w:val="003578CB"/>
    <w:rsid w:val="00357C86"/>
    <w:rsid w:val="00357D6E"/>
    <w:rsid w:val="00360D10"/>
    <w:rsid w:val="00360DA4"/>
    <w:rsid w:val="00360F20"/>
    <w:rsid w:val="00361600"/>
    <w:rsid w:val="003616D0"/>
    <w:rsid w:val="003627A8"/>
    <w:rsid w:val="0036313B"/>
    <w:rsid w:val="003631EE"/>
    <w:rsid w:val="00363508"/>
    <w:rsid w:val="00363B4D"/>
    <w:rsid w:val="00363FE4"/>
    <w:rsid w:val="00364E46"/>
    <w:rsid w:val="00364FFC"/>
    <w:rsid w:val="003659FB"/>
    <w:rsid w:val="003668E4"/>
    <w:rsid w:val="003669A3"/>
    <w:rsid w:val="00367410"/>
    <w:rsid w:val="003674CF"/>
    <w:rsid w:val="00371341"/>
    <w:rsid w:val="0037136B"/>
    <w:rsid w:val="00371640"/>
    <w:rsid w:val="0037168E"/>
    <w:rsid w:val="00372294"/>
    <w:rsid w:val="00373277"/>
    <w:rsid w:val="00373911"/>
    <w:rsid w:val="003742F0"/>
    <w:rsid w:val="00374E5C"/>
    <w:rsid w:val="00374EBA"/>
    <w:rsid w:val="003756D3"/>
    <w:rsid w:val="00376F63"/>
    <w:rsid w:val="00380CA8"/>
    <w:rsid w:val="00381035"/>
    <w:rsid w:val="00381136"/>
    <w:rsid w:val="003812E1"/>
    <w:rsid w:val="0038166F"/>
    <w:rsid w:val="0038191D"/>
    <w:rsid w:val="0038217F"/>
    <w:rsid w:val="003828A4"/>
    <w:rsid w:val="00382D7B"/>
    <w:rsid w:val="00383143"/>
    <w:rsid w:val="00383726"/>
    <w:rsid w:val="00383F1B"/>
    <w:rsid w:val="00383F2D"/>
    <w:rsid w:val="003848B7"/>
    <w:rsid w:val="0038492E"/>
    <w:rsid w:val="00384B05"/>
    <w:rsid w:val="00384D90"/>
    <w:rsid w:val="003850AF"/>
    <w:rsid w:val="00385155"/>
    <w:rsid w:val="00385CE8"/>
    <w:rsid w:val="003867B0"/>
    <w:rsid w:val="00386847"/>
    <w:rsid w:val="00386AAD"/>
    <w:rsid w:val="0038713A"/>
    <w:rsid w:val="003900A0"/>
    <w:rsid w:val="00391771"/>
    <w:rsid w:val="00391A60"/>
    <w:rsid w:val="00391B06"/>
    <w:rsid w:val="00391CA2"/>
    <w:rsid w:val="00391D92"/>
    <w:rsid w:val="00391DD8"/>
    <w:rsid w:val="00391FE9"/>
    <w:rsid w:val="0039218C"/>
    <w:rsid w:val="00392375"/>
    <w:rsid w:val="00392DF5"/>
    <w:rsid w:val="00393572"/>
    <w:rsid w:val="00394003"/>
    <w:rsid w:val="0039421E"/>
    <w:rsid w:val="003947D1"/>
    <w:rsid w:val="003952C3"/>
    <w:rsid w:val="00395866"/>
    <w:rsid w:val="00395BEB"/>
    <w:rsid w:val="003960EF"/>
    <w:rsid w:val="00396132"/>
    <w:rsid w:val="00396134"/>
    <w:rsid w:val="00397029"/>
    <w:rsid w:val="0039733A"/>
    <w:rsid w:val="00397842"/>
    <w:rsid w:val="00397BFC"/>
    <w:rsid w:val="00397C4D"/>
    <w:rsid w:val="003A0468"/>
    <w:rsid w:val="003A0601"/>
    <w:rsid w:val="003A0859"/>
    <w:rsid w:val="003A0A11"/>
    <w:rsid w:val="003A0A70"/>
    <w:rsid w:val="003A1188"/>
    <w:rsid w:val="003A1959"/>
    <w:rsid w:val="003A23E6"/>
    <w:rsid w:val="003A2AE2"/>
    <w:rsid w:val="003A31C5"/>
    <w:rsid w:val="003A3315"/>
    <w:rsid w:val="003A3CAF"/>
    <w:rsid w:val="003A3DFF"/>
    <w:rsid w:val="003A49B3"/>
    <w:rsid w:val="003A5E3F"/>
    <w:rsid w:val="003A63FC"/>
    <w:rsid w:val="003A65B3"/>
    <w:rsid w:val="003A6C4F"/>
    <w:rsid w:val="003A74FB"/>
    <w:rsid w:val="003A7589"/>
    <w:rsid w:val="003A75C6"/>
    <w:rsid w:val="003A7671"/>
    <w:rsid w:val="003A7971"/>
    <w:rsid w:val="003B1800"/>
    <w:rsid w:val="003B1AEC"/>
    <w:rsid w:val="003B2C40"/>
    <w:rsid w:val="003B2D51"/>
    <w:rsid w:val="003B2DBB"/>
    <w:rsid w:val="003B306C"/>
    <w:rsid w:val="003B3706"/>
    <w:rsid w:val="003B38F8"/>
    <w:rsid w:val="003B4F4A"/>
    <w:rsid w:val="003B4F6B"/>
    <w:rsid w:val="003B5000"/>
    <w:rsid w:val="003B59F8"/>
    <w:rsid w:val="003B5BA8"/>
    <w:rsid w:val="003B5DDF"/>
    <w:rsid w:val="003B647A"/>
    <w:rsid w:val="003B72DB"/>
    <w:rsid w:val="003B733E"/>
    <w:rsid w:val="003B73A4"/>
    <w:rsid w:val="003B7BA0"/>
    <w:rsid w:val="003C0173"/>
    <w:rsid w:val="003C1196"/>
    <w:rsid w:val="003C14DD"/>
    <w:rsid w:val="003C2CC7"/>
    <w:rsid w:val="003C3D7C"/>
    <w:rsid w:val="003C3F51"/>
    <w:rsid w:val="003C4885"/>
    <w:rsid w:val="003C4D37"/>
    <w:rsid w:val="003C5408"/>
    <w:rsid w:val="003C5D6D"/>
    <w:rsid w:val="003C6F45"/>
    <w:rsid w:val="003C74F1"/>
    <w:rsid w:val="003D0114"/>
    <w:rsid w:val="003D037F"/>
    <w:rsid w:val="003D0F37"/>
    <w:rsid w:val="003D12D7"/>
    <w:rsid w:val="003D1B09"/>
    <w:rsid w:val="003D1DAA"/>
    <w:rsid w:val="003D22C4"/>
    <w:rsid w:val="003D2438"/>
    <w:rsid w:val="003D247A"/>
    <w:rsid w:val="003D29DE"/>
    <w:rsid w:val="003D2A3D"/>
    <w:rsid w:val="003D31A2"/>
    <w:rsid w:val="003D351A"/>
    <w:rsid w:val="003D384B"/>
    <w:rsid w:val="003D3E34"/>
    <w:rsid w:val="003D41BA"/>
    <w:rsid w:val="003D5C67"/>
    <w:rsid w:val="003D5F02"/>
    <w:rsid w:val="003D5FFE"/>
    <w:rsid w:val="003D66D1"/>
    <w:rsid w:val="003D6BF9"/>
    <w:rsid w:val="003D6E33"/>
    <w:rsid w:val="003E0040"/>
    <w:rsid w:val="003E03F3"/>
    <w:rsid w:val="003E0B40"/>
    <w:rsid w:val="003E1D50"/>
    <w:rsid w:val="003E20CA"/>
    <w:rsid w:val="003E269A"/>
    <w:rsid w:val="003E2925"/>
    <w:rsid w:val="003E2E3B"/>
    <w:rsid w:val="003E3193"/>
    <w:rsid w:val="003E3A1F"/>
    <w:rsid w:val="003E4294"/>
    <w:rsid w:val="003E473F"/>
    <w:rsid w:val="003E4ACE"/>
    <w:rsid w:val="003E5365"/>
    <w:rsid w:val="003E55FF"/>
    <w:rsid w:val="003E5C46"/>
    <w:rsid w:val="003E66B4"/>
    <w:rsid w:val="003E6755"/>
    <w:rsid w:val="003E6805"/>
    <w:rsid w:val="003E6C2B"/>
    <w:rsid w:val="003E73C6"/>
    <w:rsid w:val="003E73C9"/>
    <w:rsid w:val="003E756A"/>
    <w:rsid w:val="003F0362"/>
    <w:rsid w:val="003F09DD"/>
    <w:rsid w:val="003F0B78"/>
    <w:rsid w:val="003F0B9E"/>
    <w:rsid w:val="003F0C24"/>
    <w:rsid w:val="003F0F81"/>
    <w:rsid w:val="003F177C"/>
    <w:rsid w:val="003F200F"/>
    <w:rsid w:val="003F2A6C"/>
    <w:rsid w:val="003F30B7"/>
    <w:rsid w:val="003F406F"/>
    <w:rsid w:val="003F438F"/>
    <w:rsid w:val="003F46FE"/>
    <w:rsid w:val="003F4D8A"/>
    <w:rsid w:val="003F4EF7"/>
    <w:rsid w:val="003F5F8F"/>
    <w:rsid w:val="003F6463"/>
    <w:rsid w:val="003F670D"/>
    <w:rsid w:val="003F680B"/>
    <w:rsid w:val="003F6B07"/>
    <w:rsid w:val="003F7C6E"/>
    <w:rsid w:val="00400B4F"/>
    <w:rsid w:val="00400DBD"/>
    <w:rsid w:val="00400FDE"/>
    <w:rsid w:val="0040115B"/>
    <w:rsid w:val="00401F62"/>
    <w:rsid w:val="00402045"/>
    <w:rsid w:val="004022CD"/>
    <w:rsid w:val="00404035"/>
    <w:rsid w:val="00404515"/>
    <w:rsid w:val="00404B6B"/>
    <w:rsid w:val="00404BC9"/>
    <w:rsid w:val="00405337"/>
    <w:rsid w:val="00405565"/>
    <w:rsid w:val="00405656"/>
    <w:rsid w:val="004056BD"/>
    <w:rsid w:val="00405D5B"/>
    <w:rsid w:val="0040664A"/>
    <w:rsid w:val="004070E8"/>
    <w:rsid w:val="0040717D"/>
    <w:rsid w:val="00407627"/>
    <w:rsid w:val="00410005"/>
    <w:rsid w:val="00410957"/>
    <w:rsid w:val="0041188B"/>
    <w:rsid w:val="00411909"/>
    <w:rsid w:val="00412D1D"/>
    <w:rsid w:val="00413135"/>
    <w:rsid w:val="0041503B"/>
    <w:rsid w:val="00415E0A"/>
    <w:rsid w:val="00415E6A"/>
    <w:rsid w:val="00416654"/>
    <w:rsid w:val="00416CC5"/>
    <w:rsid w:val="00416D9B"/>
    <w:rsid w:val="00417240"/>
    <w:rsid w:val="004172EA"/>
    <w:rsid w:val="00417378"/>
    <w:rsid w:val="004201A0"/>
    <w:rsid w:val="00420F13"/>
    <w:rsid w:val="00421BB3"/>
    <w:rsid w:val="00422249"/>
    <w:rsid w:val="00422BE6"/>
    <w:rsid w:val="0042331D"/>
    <w:rsid w:val="004234FA"/>
    <w:rsid w:val="00424352"/>
    <w:rsid w:val="00425730"/>
    <w:rsid w:val="00427292"/>
    <w:rsid w:val="0042773D"/>
    <w:rsid w:val="004277F3"/>
    <w:rsid w:val="00427D4C"/>
    <w:rsid w:val="00427F4C"/>
    <w:rsid w:val="00430386"/>
    <w:rsid w:val="004305D6"/>
    <w:rsid w:val="00430BB6"/>
    <w:rsid w:val="004311FF"/>
    <w:rsid w:val="00431835"/>
    <w:rsid w:val="00431D7B"/>
    <w:rsid w:val="004325AC"/>
    <w:rsid w:val="00432A44"/>
    <w:rsid w:val="00432AB8"/>
    <w:rsid w:val="00433140"/>
    <w:rsid w:val="00433D47"/>
    <w:rsid w:val="00433EBF"/>
    <w:rsid w:val="0043411F"/>
    <w:rsid w:val="00435918"/>
    <w:rsid w:val="00435A8D"/>
    <w:rsid w:val="0043619D"/>
    <w:rsid w:val="00437751"/>
    <w:rsid w:val="0044038A"/>
    <w:rsid w:val="004408F9"/>
    <w:rsid w:val="00440B32"/>
    <w:rsid w:val="00440EB1"/>
    <w:rsid w:val="00440F75"/>
    <w:rsid w:val="00441141"/>
    <w:rsid w:val="00441D74"/>
    <w:rsid w:val="004421F3"/>
    <w:rsid w:val="00442215"/>
    <w:rsid w:val="004423B7"/>
    <w:rsid w:val="00442556"/>
    <w:rsid w:val="0044314C"/>
    <w:rsid w:val="00443A85"/>
    <w:rsid w:val="00445279"/>
    <w:rsid w:val="00445343"/>
    <w:rsid w:val="00446481"/>
    <w:rsid w:val="004468F3"/>
    <w:rsid w:val="00447E61"/>
    <w:rsid w:val="004501BE"/>
    <w:rsid w:val="004510A5"/>
    <w:rsid w:val="004516C6"/>
    <w:rsid w:val="00451C1C"/>
    <w:rsid w:val="00451DB6"/>
    <w:rsid w:val="00452594"/>
    <w:rsid w:val="0045294B"/>
    <w:rsid w:val="00452A80"/>
    <w:rsid w:val="004530F5"/>
    <w:rsid w:val="0045315E"/>
    <w:rsid w:val="00453C2F"/>
    <w:rsid w:val="00453D87"/>
    <w:rsid w:val="00454C10"/>
    <w:rsid w:val="00454F16"/>
    <w:rsid w:val="00455498"/>
    <w:rsid w:val="004554AE"/>
    <w:rsid w:val="00455EE6"/>
    <w:rsid w:val="00457392"/>
    <w:rsid w:val="004602A0"/>
    <w:rsid w:val="00460904"/>
    <w:rsid w:val="00460933"/>
    <w:rsid w:val="004617C1"/>
    <w:rsid w:val="004617D9"/>
    <w:rsid w:val="00461F17"/>
    <w:rsid w:val="004620CC"/>
    <w:rsid w:val="004622E9"/>
    <w:rsid w:val="00462DE3"/>
    <w:rsid w:val="0046310E"/>
    <w:rsid w:val="004633C4"/>
    <w:rsid w:val="00463457"/>
    <w:rsid w:val="00463539"/>
    <w:rsid w:val="0046427A"/>
    <w:rsid w:val="0046468D"/>
    <w:rsid w:val="00464A52"/>
    <w:rsid w:val="00464AA7"/>
    <w:rsid w:val="00465DCB"/>
    <w:rsid w:val="00465DF2"/>
    <w:rsid w:val="00465E30"/>
    <w:rsid w:val="004663A0"/>
    <w:rsid w:val="0046670F"/>
    <w:rsid w:val="00466A6F"/>
    <w:rsid w:val="00466DE7"/>
    <w:rsid w:val="0046772C"/>
    <w:rsid w:val="004679D6"/>
    <w:rsid w:val="00467B06"/>
    <w:rsid w:val="00470B96"/>
    <w:rsid w:val="00471131"/>
    <w:rsid w:val="0047124D"/>
    <w:rsid w:val="00471E38"/>
    <w:rsid w:val="00472A9B"/>
    <w:rsid w:val="00472BAD"/>
    <w:rsid w:val="004732CD"/>
    <w:rsid w:val="0047345D"/>
    <w:rsid w:val="00473F09"/>
    <w:rsid w:val="00474AF0"/>
    <w:rsid w:val="00474F25"/>
    <w:rsid w:val="00476155"/>
    <w:rsid w:val="004761EE"/>
    <w:rsid w:val="00476CB5"/>
    <w:rsid w:val="00477F52"/>
    <w:rsid w:val="00481958"/>
    <w:rsid w:val="00481EC9"/>
    <w:rsid w:val="004821B6"/>
    <w:rsid w:val="004821D6"/>
    <w:rsid w:val="0048240C"/>
    <w:rsid w:val="00482671"/>
    <w:rsid w:val="0048291D"/>
    <w:rsid w:val="0048371A"/>
    <w:rsid w:val="0048445A"/>
    <w:rsid w:val="00484CD9"/>
    <w:rsid w:val="00484F2F"/>
    <w:rsid w:val="00485FFC"/>
    <w:rsid w:val="00486BAE"/>
    <w:rsid w:val="0048758D"/>
    <w:rsid w:val="004933C0"/>
    <w:rsid w:val="0049396C"/>
    <w:rsid w:val="00493F9D"/>
    <w:rsid w:val="0049448D"/>
    <w:rsid w:val="00494584"/>
    <w:rsid w:val="00494AE3"/>
    <w:rsid w:val="00494B38"/>
    <w:rsid w:val="00494D59"/>
    <w:rsid w:val="00495105"/>
    <w:rsid w:val="00495AEB"/>
    <w:rsid w:val="00496319"/>
    <w:rsid w:val="00496F50"/>
    <w:rsid w:val="00497067"/>
    <w:rsid w:val="0049742E"/>
    <w:rsid w:val="004975F4"/>
    <w:rsid w:val="0049771A"/>
    <w:rsid w:val="00497AEB"/>
    <w:rsid w:val="00497B47"/>
    <w:rsid w:val="004A07E4"/>
    <w:rsid w:val="004A08A1"/>
    <w:rsid w:val="004A0DA8"/>
    <w:rsid w:val="004A18FE"/>
    <w:rsid w:val="004A1BF0"/>
    <w:rsid w:val="004A1DE6"/>
    <w:rsid w:val="004A2A75"/>
    <w:rsid w:val="004A2CCD"/>
    <w:rsid w:val="004A2EFA"/>
    <w:rsid w:val="004A4748"/>
    <w:rsid w:val="004A4C6B"/>
    <w:rsid w:val="004A5F2E"/>
    <w:rsid w:val="004A6A80"/>
    <w:rsid w:val="004A71FB"/>
    <w:rsid w:val="004A7376"/>
    <w:rsid w:val="004A738C"/>
    <w:rsid w:val="004A77B5"/>
    <w:rsid w:val="004A7A89"/>
    <w:rsid w:val="004B08DC"/>
    <w:rsid w:val="004B0B43"/>
    <w:rsid w:val="004B0C53"/>
    <w:rsid w:val="004B12F8"/>
    <w:rsid w:val="004B1562"/>
    <w:rsid w:val="004B172A"/>
    <w:rsid w:val="004B1BA0"/>
    <w:rsid w:val="004B21FA"/>
    <w:rsid w:val="004B24EE"/>
    <w:rsid w:val="004B2F3A"/>
    <w:rsid w:val="004B34AC"/>
    <w:rsid w:val="004B3C48"/>
    <w:rsid w:val="004B420C"/>
    <w:rsid w:val="004B4C78"/>
    <w:rsid w:val="004B52D3"/>
    <w:rsid w:val="004B5C4B"/>
    <w:rsid w:val="004B5EFB"/>
    <w:rsid w:val="004B77B2"/>
    <w:rsid w:val="004B7C47"/>
    <w:rsid w:val="004C0677"/>
    <w:rsid w:val="004C099A"/>
    <w:rsid w:val="004C22A8"/>
    <w:rsid w:val="004C22DA"/>
    <w:rsid w:val="004C3137"/>
    <w:rsid w:val="004C318D"/>
    <w:rsid w:val="004C330C"/>
    <w:rsid w:val="004C33B3"/>
    <w:rsid w:val="004C44CC"/>
    <w:rsid w:val="004C4502"/>
    <w:rsid w:val="004C4729"/>
    <w:rsid w:val="004C4E49"/>
    <w:rsid w:val="004C4FC3"/>
    <w:rsid w:val="004C5864"/>
    <w:rsid w:val="004C64C7"/>
    <w:rsid w:val="004C6584"/>
    <w:rsid w:val="004C7388"/>
    <w:rsid w:val="004C7F10"/>
    <w:rsid w:val="004D0AFC"/>
    <w:rsid w:val="004D0F19"/>
    <w:rsid w:val="004D0F79"/>
    <w:rsid w:val="004D1CDA"/>
    <w:rsid w:val="004D26D4"/>
    <w:rsid w:val="004D3226"/>
    <w:rsid w:val="004D3558"/>
    <w:rsid w:val="004D3AD3"/>
    <w:rsid w:val="004D45E1"/>
    <w:rsid w:val="004D4756"/>
    <w:rsid w:val="004D4CCA"/>
    <w:rsid w:val="004D60DB"/>
    <w:rsid w:val="004D6CF8"/>
    <w:rsid w:val="004D72B5"/>
    <w:rsid w:val="004D7B37"/>
    <w:rsid w:val="004E0A19"/>
    <w:rsid w:val="004E0F9B"/>
    <w:rsid w:val="004E14A8"/>
    <w:rsid w:val="004E14CB"/>
    <w:rsid w:val="004E152F"/>
    <w:rsid w:val="004E21A7"/>
    <w:rsid w:val="004E30A0"/>
    <w:rsid w:val="004E3379"/>
    <w:rsid w:val="004E3F33"/>
    <w:rsid w:val="004E4999"/>
    <w:rsid w:val="004E5C1F"/>
    <w:rsid w:val="004E5CA3"/>
    <w:rsid w:val="004E5DFA"/>
    <w:rsid w:val="004E5F0F"/>
    <w:rsid w:val="004E6531"/>
    <w:rsid w:val="004E68AE"/>
    <w:rsid w:val="004E6C7B"/>
    <w:rsid w:val="004E721D"/>
    <w:rsid w:val="004E76F2"/>
    <w:rsid w:val="004F04D4"/>
    <w:rsid w:val="004F0891"/>
    <w:rsid w:val="004F1847"/>
    <w:rsid w:val="004F236E"/>
    <w:rsid w:val="004F4579"/>
    <w:rsid w:val="004F49FD"/>
    <w:rsid w:val="004F4F8D"/>
    <w:rsid w:val="004F51F1"/>
    <w:rsid w:val="004F57A5"/>
    <w:rsid w:val="004F596A"/>
    <w:rsid w:val="004F5BB1"/>
    <w:rsid w:val="004F5E96"/>
    <w:rsid w:val="004F7158"/>
    <w:rsid w:val="004F77CC"/>
    <w:rsid w:val="0050095E"/>
    <w:rsid w:val="00501908"/>
    <w:rsid w:val="0050194C"/>
    <w:rsid w:val="00502718"/>
    <w:rsid w:val="00502F90"/>
    <w:rsid w:val="00503408"/>
    <w:rsid w:val="00503AD0"/>
    <w:rsid w:val="00504FCD"/>
    <w:rsid w:val="00505F43"/>
    <w:rsid w:val="005079D3"/>
    <w:rsid w:val="00510B0E"/>
    <w:rsid w:val="00510F5B"/>
    <w:rsid w:val="00511668"/>
    <w:rsid w:val="0051195E"/>
    <w:rsid w:val="00513B00"/>
    <w:rsid w:val="005148F4"/>
    <w:rsid w:val="005149D7"/>
    <w:rsid w:val="00515626"/>
    <w:rsid w:val="005158E4"/>
    <w:rsid w:val="00515AB7"/>
    <w:rsid w:val="005166A1"/>
    <w:rsid w:val="005166D1"/>
    <w:rsid w:val="00516A67"/>
    <w:rsid w:val="00516DD9"/>
    <w:rsid w:val="0051773D"/>
    <w:rsid w:val="00517959"/>
    <w:rsid w:val="00517970"/>
    <w:rsid w:val="00517FAC"/>
    <w:rsid w:val="00520398"/>
    <w:rsid w:val="005213D4"/>
    <w:rsid w:val="00521AC8"/>
    <w:rsid w:val="00521D55"/>
    <w:rsid w:val="005220B6"/>
    <w:rsid w:val="00522164"/>
    <w:rsid w:val="00522359"/>
    <w:rsid w:val="00522D5E"/>
    <w:rsid w:val="00522F03"/>
    <w:rsid w:val="005236D7"/>
    <w:rsid w:val="00524BE3"/>
    <w:rsid w:val="00524D1A"/>
    <w:rsid w:val="00524DBF"/>
    <w:rsid w:val="005256F3"/>
    <w:rsid w:val="00526CBF"/>
    <w:rsid w:val="00526EE9"/>
    <w:rsid w:val="005270B3"/>
    <w:rsid w:val="0052723B"/>
    <w:rsid w:val="0052774D"/>
    <w:rsid w:val="00527E09"/>
    <w:rsid w:val="00530278"/>
    <w:rsid w:val="00531D11"/>
    <w:rsid w:val="005336DF"/>
    <w:rsid w:val="005339DD"/>
    <w:rsid w:val="00534449"/>
    <w:rsid w:val="0053481A"/>
    <w:rsid w:val="00534CC0"/>
    <w:rsid w:val="00534F29"/>
    <w:rsid w:val="00535398"/>
    <w:rsid w:val="00536142"/>
    <w:rsid w:val="00536D10"/>
    <w:rsid w:val="00536E6B"/>
    <w:rsid w:val="005403EE"/>
    <w:rsid w:val="00540543"/>
    <w:rsid w:val="0054217D"/>
    <w:rsid w:val="0054245F"/>
    <w:rsid w:val="005424C7"/>
    <w:rsid w:val="005427FA"/>
    <w:rsid w:val="00544278"/>
    <w:rsid w:val="00545582"/>
    <w:rsid w:val="00545BB6"/>
    <w:rsid w:val="005465DA"/>
    <w:rsid w:val="00547E31"/>
    <w:rsid w:val="00547EB7"/>
    <w:rsid w:val="00547F51"/>
    <w:rsid w:val="00550350"/>
    <w:rsid w:val="00550D61"/>
    <w:rsid w:val="00550F2E"/>
    <w:rsid w:val="00551368"/>
    <w:rsid w:val="00551774"/>
    <w:rsid w:val="00551D14"/>
    <w:rsid w:val="00552851"/>
    <w:rsid w:val="00554290"/>
    <w:rsid w:val="005542D3"/>
    <w:rsid w:val="0055574F"/>
    <w:rsid w:val="00555C0D"/>
    <w:rsid w:val="00556020"/>
    <w:rsid w:val="005579A3"/>
    <w:rsid w:val="00557BF6"/>
    <w:rsid w:val="00557F04"/>
    <w:rsid w:val="005602F3"/>
    <w:rsid w:val="005604BE"/>
    <w:rsid w:val="0056088A"/>
    <w:rsid w:val="00561429"/>
    <w:rsid w:val="00561771"/>
    <w:rsid w:val="00561960"/>
    <w:rsid w:val="00561EFC"/>
    <w:rsid w:val="0056255B"/>
    <w:rsid w:val="005627E5"/>
    <w:rsid w:val="00564971"/>
    <w:rsid w:val="0056560C"/>
    <w:rsid w:val="00565DAA"/>
    <w:rsid w:val="0056666A"/>
    <w:rsid w:val="00566A67"/>
    <w:rsid w:val="00566D52"/>
    <w:rsid w:val="0056737D"/>
    <w:rsid w:val="00567CCB"/>
    <w:rsid w:val="00570614"/>
    <w:rsid w:val="00571440"/>
    <w:rsid w:val="0057162C"/>
    <w:rsid w:val="00571FC7"/>
    <w:rsid w:val="005724C7"/>
    <w:rsid w:val="005726A4"/>
    <w:rsid w:val="00572C53"/>
    <w:rsid w:val="00572F29"/>
    <w:rsid w:val="00573AE1"/>
    <w:rsid w:val="00573C59"/>
    <w:rsid w:val="005753C1"/>
    <w:rsid w:val="00575861"/>
    <w:rsid w:val="00575CC5"/>
    <w:rsid w:val="0057642B"/>
    <w:rsid w:val="00580291"/>
    <w:rsid w:val="00580F99"/>
    <w:rsid w:val="00581588"/>
    <w:rsid w:val="00581666"/>
    <w:rsid w:val="00581C95"/>
    <w:rsid w:val="00581CFA"/>
    <w:rsid w:val="0058268E"/>
    <w:rsid w:val="00583467"/>
    <w:rsid w:val="005840CD"/>
    <w:rsid w:val="00584A8C"/>
    <w:rsid w:val="005852F8"/>
    <w:rsid w:val="005856FA"/>
    <w:rsid w:val="00585D08"/>
    <w:rsid w:val="0058689A"/>
    <w:rsid w:val="00586DD4"/>
    <w:rsid w:val="00587248"/>
    <w:rsid w:val="00590A97"/>
    <w:rsid w:val="00590E17"/>
    <w:rsid w:val="005910E1"/>
    <w:rsid w:val="005914D2"/>
    <w:rsid w:val="0059372B"/>
    <w:rsid w:val="00593A5F"/>
    <w:rsid w:val="00593CD7"/>
    <w:rsid w:val="00594465"/>
    <w:rsid w:val="00594BAA"/>
    <w:rsid w:val="00595321"/>
    <w:rsid w:val="00595472"/>
    <w:rsid w:val="0059552B"/>
    <w:rsid w:val="00595BF0"/>
    <w:rsid w:val="005961C5"/>
    <w:rsid w:val="0059730A"/>
    <w:rsid w:val="0059732B"/>
    <w:rsid w:val="005A1012"/>
    <w:rsid w:val="005A102E"/>
    <w:rsid w:val="005A1530"/>
    <w:rsid w:val="005A2750"/>
    <w:rsid w:val="005A368F"/>
    <w:rsid w:val="005A3A4E"/>
    <w:rsid w:val="005A3BE2"/>
    <w:rsid w:val="005A58B5"/>
    <w:rsid w:val="005A5A15"/>
    <w:rsid w:val="005A5B20"/>
    <w:rsid w:val="005A6081"/>
    <w:rsid w:val="005A6DA7"/>
    <w:rsid w:val="005A708B"/>
    <w:rsid w:val="005A7566"/>
    <w:rsid w:val="005A7725"/>
    <w:rsid w:val="005A781B"/>
    <w:rsid w:val="005B18F0"/>
    <w:rsid w:val="005B2167"/>
    <w:rsid w:val="005B27D1"/>
    <w:rsid w:val="005B3CE4"/>
    <w:rsid w:val="005B4645"/>
    <w:rsid w:val="005B565B"/>
    <w:rsid w:val="005B5F46"/>
    <w:rsid w:val="005B601E"/>
    <w:rsid w:val="005B615B"/>
    <w:rsid w:val="005B678E"/>
    <w:rsid w:val="005C03A3"/>
    <w:rsid w:val="005C042E"/>
    <w:rsid w:val="005C05A9"/>
    <w:rsid w:val="005C0854"/>
    <w:rsid w:val="005C0E23"/>
    <w:rsid w:val="005C1B2C"/>
    <w:rsid w:val="005C235F"/>
    <w:rsid w:val="005C2571"/>
    <w:rsid w:val="005C259C"/>
    <w:rsid w:val="005C2973"/>
    <w:rsid w:val="005C2DF9"/>
    <w:rsid w:val="005C2FAD"/>
    <w:rsid w:val="005C35C4"/>
    <w:rsid w:val="005C3BA8"/>
    <w:rsid w:val="005C3C4F"/>
    <w:rsid w:val="005C4442"/>
    <w:rsid w:val="005C4698"/>
    <w:rsid w:val="005C46E7"/>
    <w:rsid w:val="005C4A83"/>
    <w:rsid w:val="005C4F57"/>
    <w:rsid w:val="005C5A2C"/>
    <w:rsid w:val="005C5C27"/>
    <w:rsid w:val="005C6A08"/>
    <w:rsid w:val="005C6A49"/>
    <w:rsid w:val="005C7B1B"/>
    <w:rsid w:val="005C7F73"/>
    <w:rsid w:val="005D00CD"/>
    <w:rsid w:val="005D037C"/>
    <w:rsid w:val="005D0DB5"/>
    <w:rsid w:val="005D14FB"/>
    <w:rsid w:val="005D18F0"/>
    <w:rsid w:val="005D3614"/>
    <w:rsid w:val="005D4062"/>
    <w:rsid w:val="005D48C6"/>
    <w:rsid w:val="005D4906"/>
    <w:rsid w:val="005D4C13"/>
    <w:rsid w:val="005D51C7"/>
    <w:rsid w:val="005D533B"/>
    <w:rsid w:val="005D54F0"/>
    <w:rsid w:val="005D5789"/>
    <w:rsid w:val="005D5F5B"/>
    <w:rsid w:val="005D670F"/>
    <w:rsid w:val="005D6A1D"/>
    <w:rsid w:val="005E01C4"/>
    <w:rsid w:val="005E04B4"/>
    <w:rsid w:val="005E05E0"/>
    <w:rsid w:val="005E0D90"/>
    <w:rsid w:val="005E0F00"/>
    <w:rsid w:val="005E1431"/>
    <w:rsid w:val="005E1823"/>
    <w:rsid w:val="005E2AB5"/>
    <w:rsid w:val="005E2D7C"/>
    <w:rsid w:val="005E32B3"/>
    <w:rsid w:val="005E388D"/>
    <w:rsid w:val="005E3B0B"/>
    <w:rsid w:val="005E3F98"/>
    <w:rsid w:val="005E453F"/>
    <w:rsid w:val="005E4DCF"/>
    <w:rsid w:val="005E5468"/>
    <w:rsid w:val="005E6A6D"/>
    <w:rsid w:val="005E6CD2"/>
    <w:rsid w:val="005E6D38"/>
    <w:rsid w:val="005E7B25"/>
    <w:rsid w:val="005F0CE5"/>
    <w:rsid w:val="005F0CEC"/>
    <w:rsid w:val="005F2260"/>
    <w:rsid w:val="005F2566"/>
    <w:rsid w:val="005F425E"/>
    <w:rsid w:val="005F4290"/>
    <w:rsid w:val="005F5DF1"/>
    <w:rsid w:val="005F6394"/>
    <w:rsid w:val="005F72DB"/>
    <w:rsid w:val="005F7654"/>
    <w:rsid w:val="005F7AE2"/>
    <w:rsid w:val="0060029C"/>
    <w:rsid w:val="0060095F"/>
    <w:rsid w:val="006009AA"/>
    <w:rsid w:val="00601A22"/>
    <w:rsid w:val="00601A8F"/>
    <w:rsid w:val="00601C50"/>
    <w:rsid w:val="00602074"/>
    <w:rsid w:val="00602312"/>
    <w:rsid w:val="00602ADA"/>
    <w:rsid w:val="00603161"/>
    <w:rsid w:val="006034DB"/>
    <w:rsid w:val="00604437"/>
    <w:rsid w:val="006044AE"/>
    <w:rsid w:val="0060453C"/>
    <w:rsid w:val="0060470D"/>
    <w:rsid w:val="006048DE"/>
    <w:rsid w:val="00604B20"/>
    <w:rsid w:val="0060531F"/>
    <w:rsid w:val="00605611"/>
    <w:rsid w:val="0060579C"/>
    <w:rsid w:val="00605EEC"/>
    <w:rsid w:val="006067F1"/>
    <w:rsid w:val="00606E1F"/>
    <w:rsid w:val="006077C7"/>
    <w:rsid w:val="00610234"/>
    <w:rsid w:val="00610767"/>
    <w:rsid w:val="006135AC"/>
    <w:rsid w:val="00613646"/>
    <w:rsid w:val="00613898"/>
    <w:rsid w:val="00615437"/>
    <w:rsid w:val="0061561D"/>
    <w:rsid w:val="006160FE"/>
    <w:rsid w:val="006172E9"/>
    <w:rsid w:val="0061761A"/>
    <w:rsid w:val="00617C7B"/>
    <w:rsid w:val="00620911"/>
    <w:rsid w:val="00620CC6"/>
    <w:rsid w:val="00620EC0"/>
    <w:rsid w:val="006211FA"/>
    <w:rsid w:val="00621B6F"/>
    <w:rsid w:val="00622F69"/>
    <w:rsid w:val="00623A72"/>
    <w:rsid w:val="00623BCC"/>
    <w:rsid w:val="0062404F"/>
    <w:rsid w:val="00624D8D"/>
    <w:rsid w:val="00624FCD"/>
    <w:rsid w:val="00625477"/>
    <w:rsid w:val="006260E2"/>
    <w:rsid w:val="006270E5"/>
    <w:rsid w:val="00627428"/>
    <w:rsid w:val="00627773"/>
    <w:rsid w:val="00627BB7"/>
    <w:rsid w:val="00627DEF"/>
    <w:rsid w:val="00630441"/>
    <w:rsid w:val="00631315"/>
    <w:rsid w:val="0063242E"/>
    <w:rsid w:val="00632ABB"/>
    <w:rsid w:val="00632F2A"/>
    <w:rsid w:val="00633207"/>
    <w:rsid w:val="00634479"/>
    <w:rsid w:val="00634942"/>
    <w:rsid w:val="00634DD7"/>
    <w:rsid w:val="006357EA"/>
    <w:rsid w:val="00635CBB"/>
    <w:rsid w:val="00637370"/>
    <w:rsid w:val="006409A8"/>
    <w:rsid w:val="00640D27"/>
    <w:rsid w:val="00640D61"/>
    <w:rsid w:val="0064205C"/>
    <w:rsid w:val="006420D0"/>
    <w:rsid w:val="0064316F"/>
    <w:rsid w:val="006438CF"/>
    <w:rsid w:val="006445A2"/>
    <w:rsid w:val="00644CA8"/>
    <w:rsid w:val="00644E98"/>
    <w:rsid w:val="00645D66"/>
    <w:rsid w:val="006474D4"/>
    <w:rsid w:val="00647B01"/>
    <w:rsid w:val="00650003"/>
    <w:rsid w:val="006514FB"/>
    <w:rsid w:val="006521FF"/>
    <w:rsid w:val="006523FC"/>
    <w:rsid w:val="0065245B"/>
    <w:rsid w:val="00652755"/>
    <w:rsid w:val="00652BDB"/>
    <w:rsid w:val="00653139"/>
    <w:rsid w:val="00653B0D"/>
    <w:rsid w:val="006542F6"/>
    <w:rsid w:val="006549AC"/>
    <w:rsid w:val="00655C83"/>
    <w:rsid w:val="00655CD6"/>
    <w:rsid w:val="006560C3"/>
    <w:rsid w:val="00656899"/>
    <w:rsid w:val="00657F03"/>
    <w:rsid w:val="00657F21"/>
    <w:rsid w:val="0066030A"/>
    <w:rsid w:val="00660C54"/>
    <w:rsid w:val="00661774"/>
    <w:rsid w:val="00661EE7"/>
    <w:rsid w:val="00661FF3"/>
    <w:rsid w:val="0066244A"/>
    <w:rsid w:val="00662A6A"/>
    <w:rsid w:val="0066303F"/>
    <w:rsid w:val="0066503A"/>
    <w:rsid w:val="0066529C"/>
    <w:rsid w:val="0066547B"/>
    <w:rsid w:val="006665C6"/>
    <w:rsid w:val="00666CE6"/>
    <w:rsid w:val="00667FD1"/>
    <w:rsid w:val="00670D77"/>
    <w:rsid w:val="0067108D"/>
    <w:rsid w:val="00671829"/>
    <w:rsid w:val="0067195A"/>
    <w:rsid w:val="006723D4"/>
    <w:rsid w:val="00672D26"/>
    <w:rsid w:val="00674D23"/>
    <w:rsid w:val="006753BB"/>
    <w:rsid w:val="006757AE"/>
    <w:rsid w:val="006758CC"/>
    <w:rsid w:val="00676E7A"/>
    <w:rsid w:val="006773B5"/>
    <w:rsid w:val="00677D1B"/>
    <w:rsid w:val="00680550"/>
    <w:rsid w:val="00680CBA"/>
    <w:rsid w:val="00680D60"/>
    <w:rsid w:val="00681134"/>
    <w:rsid w:val="00681C50"/>
    <w:rsid w:val="00682A5C"/>
    <w:rsid w:val="006845BD"/>
    <w:rsid w:val="006845CD"/>
    <w:rsid w:val="00684B00"/>
    <w:rsid w:val="00685994"/>
    <w:rsid w:val="00685EEC"/>
    <w:rsid w:val="0068610D"/>
    <w:rsid w:val="00686680"/>
    <w:rsid w:val="006868BA"/>
    <w:rsid w:val="00687B5F"/>
    <w:rsid w:val="00687C77"/>
    <w:rsid w:val="0069017B"/>
    <w:rsid w:val="00690529"/>
    <w:rsid w:val="006908C0"/>
    <w:rsid w:val="00690ADF"/>
    <w:rsid w:val="00690B34"/>
    <w:rsid w:val="00690C34"/>
    <w:rsid w:val="00690E3A"/>
    <w:rsid w:val="00692079"/>
    <w:rsid w:val="00692385"/>
    <w:rsid w:val="006928FC"/>
    <w:rsid w:val="00692DE7"/>
    <w:rsid w:val="00693AF1"/>
    <w:rsid w:val="00694367"/>
    <w:rsid w:val="0069447D"/>
    <w:rsid w:val="006944ED"/>
    <w:rsid w:val="0069475F"/>
    <w:rsid w:val="00694774"/>
    <w:rsid w:val="00694919"/>
    <w:rsid w:val="00694ABA"/>
    <w:rsid w:val="00695897"/>
    <w:rsid w:val="00695903"/>
    <w:rsid w:val="00695B3A"/>
    <w:rsid w:val="00695FA0"/>
    <w:rsid w:val="00695FB2"/>
    <w:rsid w:val="00696496"/>
    <w:rsid w:val="00696E21"/>
    <w:rsid w:val="006A0DA8"/>
    <w:rsid w:val="006A1133"/>
    <w:rsid w:val="006A19B3"/>
    <w:rsid w:val="006A27E0"/>
    <w:rsid w:val="006A2B30"/>
    <w:rsid w:val="006A314D"/>
    <w:rsid w:val="006A3334"/>
    <w:rsid w:val="006A3D98"/>
    <w:rsid w:val="006A4267"/>
    <w:rsid w:val="006A453C"/>
    <w:rsid w:val="006A4863"/>
    <w:rsid w:val="006A5B43"/>
    <w:rsid w:val="006A6103"/>
    <w:rsid w:val="006A6349"/>
    <w:rsid w:val="006A6C81"/>
    <w:rsid w:val="006A7905"/>
    <w:rsid w:val="006A7BD5"/>
    <w:rsid w:val="006B0114"/>
    <w:rsid w:val="006B081A"/>
    <w:rsid w:val="006B0ED1"/>
    <w:rsid w:val="006B13EB"/>
    <w:rsid w:val="006B1F34"/>
    <w:rsid w:val="006B30AD"/>
    <w:rsid w:val="006B31FB"/>
    <w:rsid w:val="006B3A52"/>
    <w:rsid w:val="006B44FB"/>
    <w:rsid w:val="006B516F"/>
    <w:rsid w:val="006B5398"/>
    <w:rsid w:val="006B582B"/>
    <w:rsid w:val="006B59D2"/>
    <w:rsid w:val="006B5B8E"/>
    <w:rsid w:val="006B73D1"/>
    <w:rsid w:val="006C0453"/>
    <w:rsid w:val="006C0466"/>
    <w:rsid w:val="006C0809"/>
    <w:rsid w:val="006C095E"/>
    <w:rsid w:val="006C17A8"/>
    <w:rsid w:val="006C242A"/>
    <w:rsid w:val="006C2737"/>
    <w:rsid w:val="006C3108"/>
    <w:rsid w:val="006C3D68"/>
    <w:rsid w:val="006C5B9F"/>
    <w:rsid w:val="006C5F3F"/>
    <w:rsid w:val="006C6B2A"/>
    <w:rsid w:val="006C7B76"/>
    <w:rsid w:val="006D0430"/>
    <w:rsid w:val="006D0BDC"/>
    <w:rsid w:val="006D0C56"/>
    <w:rsid w:val="006D0DDD"/>
    <w:rsid w:val="006D0E86"/>
    <w:rsid w:val="006D1272"/>
    <w:rsid w:val="006D190E"/>
    <w:rsid w:val="006D1A2C"/>
    <w:rsid w:val="006D1C08"/>
    <w:rsid w:val="006D30A6"/>
    <w:rsid w:val="006D35DA"/>
    <w:rsid w:val="006D3A8F"/>
    <w:rsid w:val="006D3D40"/>
    <w:rsid w:val="006D4778"/>
    <w:rsid w:val="006D4D7F"/>
    <w:rsid w:val="006D502D"/>
    <w:rsid w:val="006D5037"/>
    <w:rsid w:val="006D5958"/>
    <w:rsid w:val="006D7565"/>
    <w:rsid w:val="006D78E4"/>
    <w:rsid w:val="006D7A51"/>
    <w:rsid w:val="006D7E15"/>
    <w:rsid w:val="006E0832"/>
    <w:rsid w:val="006E0D25"/>
    <w:rsid w:val="006E1353"/>
    <w:rsid w:val="006E21BA"/>
    <w:rsid w:val="006E3395"/>
    <w:rsid w:val="006E34C6"/>
    <w:rsid w:val="006E5582"/>
    <w:rsid w:val="006E585F"/>
    <w:rsid w:val="006E5E21"/>
    <w:rsid w:val="006E5F04"/>
    <w:rsid w:val="006E5FD6"/>
    <w:rsid w:val="006E6B7D"/>
    <w:rsid w:val="006E6E35"/>
    <w:rsid w:val="006E760F"/>
    <w:rsid w:val="006E7DD0"/>
    <w:rsid w:val="006E7DE2"/>
    <w:rsid w:val="006F035B"/>
    <w:rsid w:val="006F0B49"/>
    <w:rsid w:val="006F0DB1"/>
    <w:rsid w:val="006F1435"/>
    <w:rsid w:val="006F162E"/>
    <w:rsid w:val="006F17FD"/>
    <w:rsid w:val="006F1DD9"/>
    <w:rsid w:val="006F20D5"/>
    <w:rsid w:val="006F227D"/>
    <w:rsid w:val="006F2350"/>
    <w:rsid w:val="006F257B"/>
    <w:rsid w:val="006F2915"/>
    <w:rsid w:val="006F2ACE"/>
    <w:rsid w:val="006F312A"/>
    <w:rsid w:val="006F3140"/>
    <w:rsid w:val="006F3554"/>
    <w:rsid w:val="006F380D"/>
    <w:rsid w:val="006F38ED"/>
    <w:rsid w:val="006F39FD"/>
    <w:rsid w:val="006F3A55"/>
    <w:rsid w:val="006F409F"/>
    <w:rsid w:val="006F422D"/>
    <w:rsid w:val="006F5DD2"/>
    <w:rsid w:val="006F6CF4"/>
    <w:rsid w:val="006F7863"/>
    <w:rsid w:val="006F7A6A"/>
    <w:rsid w:val="006F7B92"/>
    <w:rsid w:val="007005BF"/>
    <w:rsid w:val="00700F40"/>
    <w:rsid w:val="00700FAC"/>
    <w:rsid w:val="00700FD1"/>
    <w:rsid w:val="0070175C"/>
    <w:rsid w:val="007039B6"/>
    <w:rsid w:val="00703E23"/>
    <w:rsid w:val="00704346"/>
    <w:rsid w:val="00704932"/>
    <w:rsid w:val="00704E1A"/>
    <w:rsid w:val="00705A16"/>
    <w:rsid w:val="00706799"/>
    <w:rsid w:val="007068D7"/>
    <w:rsid w:val="00706DB1"/>
    <w:rsid w:val="00707771"/>
    <w:rsid w:val="00707DB9"/>
    <w:rsid w:val="00710992"/>
    <w:rsid w:val="0071100F"/>
    <w:rsid w:val="00711E41"/>
    <w:rsid w:val="00711E59"/>
    <w:rsid w:val="0071243B"/>
    <w:rsid w:val="0071265F"/>
    <w:rsid w:val="007129D4"/>
    <w:rsid w:val="0071389A"/>
    <w:rsid w:val="007138A1"/>
    <w:rsid w:val="00713AB2"/>
    <w:rsid w:val="00713FD4"/>
    <w:rsid w:val="007141B5"/>
    <w:rsid w:val="007142AB"/>
    <w:rsid w:val="00714408"/>
    <w:rsid w:val="0071453A"/>
    <w:rsid w:val="0071463D"/>
    <w:rsid w:val="00714ED3"/>
    <w:rsid w:val="0071507C"/>
    <w:rsid w:val="0071565B"/>
    <w:rsid w:val="0071579F"/>
    <w:rsid w:val="00715C8E"/>
    <w:rsid w:val="00715DFA"/>
    <w:rsid w:val="00716815"/>
    <w:rsid w:val="0071737F"/>
    <w:rsid w:val="00717807"/>
    <w:rsid w:val="007178FF"/>
    <w:rsid w:val="00720A99"/>
    <w:rsid w:val="00720D15"/>
    <w:rsid w:val="0072118F"/>
    <w:rsid w:val="0072178E"/>
    <w:rsid w:val="007225C4"/>
    <w:rsid w:val="00724C65"/>
    <w:rsid w:val="00724DCE"/>
    <w:rsid w:val="00724DE6"/>
    <w:rsid w:val="00724FBC"/>
    <w:rsid w:val="00724FF2"/>
    <w:rsid w:val="00727666"/>
    <w:rsid w:val="00727871"/>
    <w:rsid w:val="00730A81"/>
    <w:rsid w:val="00731837"/>
    <w:rsid w:val="0073223E"/>
    <w:rsid w:val="00732810"/>
    <w:rsid w:val="00733D6D"/>
    <w:rsid w:val="007351CC"/>
    <w:rsid w:val="00736064"/>
    <w:rsid w:val="00736A82"/>
    <w:rsid w:val="00736CFA"/>
    <w:rsid w:val="0073763A"/>
    <w:rsid w:val="007376AF"/>
    <w:rsid w:val="0074050C"/>
    <w:rsid w:val="00740606"/>
    <w:rsid w:val="00741308"/>
    <w:rsid w:val="0074196B"/>
    <w:rsid w:val="007425B2"/>
    <w:rsid w:val="0074324A"/>
    <w:rsid w:val="00743DAF"/>
    <w:rsid w:val="0074436E"/>
    <w:rsid w:val="0074440B"/>
    <w:rsid w:val="00744698"/>
    <w:rsid w:val="00744758"/>
    <w:rsid w:val="00744814"/>
    <w:rsid w:val="00746050"/>
    <w:rsid w:val="007461FE"/>
    <w:rsid w:val="00746878"/>
    <w:rsid w:val="00746EFC"/>
    <w:rsid w:val="007473DD"/>
    <w:rsid w:val="00747A06"/>
    <w:rsid w:val="00747A36"/>
    <w:rsid w:val="007505B9"/>
    <w:rsid w:val="00750B7B"/>
    <w:rsid w:val="00751553"/>
    <w:rsid w:val="0075187E"/>
    <w:rsid w:val="00752393"/>
    <w:rsid w:val="0075391D"/>
    <w:rsid w:val="007539DA"/>
    <w:rsid w:val="00754236"/>
    <w:rsid w:val="00756298"/>
    <w:rsid w:val="00756D53"/>
    <w:rsid w:val="007574B0"/>
    <w:rsid w:val="00757614"/>
    <w:rsid w:val="00757F93"/>
    <w:rsid w:val="007618D8"/>
    <w:rsid w:val="007641E2"/>
    <w:rsid w:val="0076619F"/>
    <w:rsid w:val="007663AA"/>
    <w:rsid w:val="00767EF6"/>
    <w:rsid w:val="00767F1D"/>
    <w:rsid w:val="00770B94"/>
    <w:rsid w:val="0077138C"/>
    <w:rsid w:val="007713AA"/>
    <w:rsid w:val="00771C03"/>
    <w:rsid w:val="00771D89"/>
    <w:rsid w:val="007720E1"/>
    <w:rsid w:val="00772293"/>
    <w:rsid w:val="00772420"/>
    <w:rsid w:val="00772D68"/>
    <w:rsid w:val="00773441"/>
    <w:rsid w:val="0077363B"/>
    <w:rsid w:val="00773D09"/>
    <w:rsid w:val="00773F79"/>
    <w:rsid w:val="00773FC6"/>
    <w:rsid w:val="00774145"/>
    <w:rsid w:val="00774AF1"/>
    <w:rsid w:val="00774CEE"/>
    <w:rsid w:val="00774ECA"/>
    <w:rsid w:val="00775EBE"/>
    <w:rsid w:val="00775F42"/>
    <w:rsid w:val="0077610E"/>
    <w:rsid w:val="00776A9F"/>
    <w:rsid w:val="00777418"/>
    <w:rsid w:val="00777467"/>
    <w:rsid w:val="00777A68"/>
    <w:rsid w:val="00777BBB"/>
    <w:rsid w:val="00777D62"/>
    <w:rsid w:val="00777D72"/>
    <w:rsid w:val="00781075"/>
    <w:rsid w:val="0078143E"/>
    <w:rsid w:val="00781A8C"/>
    <w:rsid w:val="00782394"/>
    <w:rsid w:val="007838F7"/>
    <w:rsid w:val="007838FA"/>
    <w:rsid w:val="007843AA"/>
    <w:rsid w:val="007844D4"/>
    <w:rsid w:val="00785AF0"/>
    <w:rsid w:val="00786339"/>
    <w:rsid w:val="00786798"/>
    <w:rsid w:val="00787036"/>
    <w:rsid w:val="0079066C"/>
    <w:rsid w:val="00791144"/>
    <w:rsid w:val="00791B6F"/>
    <w:rsid w:val="007923D1"/>
    <w:rsid w:val="00792759"/>
    <w:rsid w:val="00792808"/>
    <w:rsid w:val="0079280C"/>
    <w:rsid w:val="007929D7"/>
    <w:rsid w:val="00792B4B"/>
    <w:rsid w:val="00792F06"/>
    <w:rsid w:val="0079309F"/>
    <w:rsid w:val="00793420"/>
    <w:rsid w:val="00794CEF"/>
    <w:rsid w:val="00794DE4"/>
    <w:rsid w:val="00794E80"/>
    <w:rsid w:val="00795431"/>
    <w:rsid w:val="0079598C"/>
    <w:rsid w:val="00795D10"/>
    <w:rsid w:val="007966C4"/>
    <w:rsid w:val="00796BF9"/>
    <w:rsid w:val="0079751B"/>
    <w:rsid w:val="007A0275"/>
    <w:rsid w:val="007A04EC"/>
    <w:rsid w:val="007A0A8B"/>
    <w:rsid w:val="007A116E"/>
    <w:rsid w:val="007A12BB"/>
    <w:rsid w:val="007A1575"/>
    <w:rsid w:val="007A18EE"/>
    <w:rsid w:val="007A1E3B"/>
    <w:rsid w:val="007A206B"/>
    <w:rsid w:val="007A2445"/>
    <w:rsid w:val="007A31E8"/>
    <w:rsid w:val="007A3443"/>
    <w:rsid w:val="007A38CF"/>
    <w:rsid w:val="007A3A07"/>
    <w:rsid w:val="007A4539"/>
    <w:rsid w:val="007A4996"/>
    <w:rsid w:val="007A4CF9"/>
    <w:rsid w:val="007A55A6"/>
    <w:rsid w:val="007A718A"/>
    <w:rsid w:val="007A7800"/>
    <w:rsid w:val="007A78CE"/>
    <w:rsid w:val="007A7D7F"/>
    <w:rsid w:val="007B0283"/>
    <w:rsid w:val="007B07B7"/>
    <w:rsid w:val="007B08AA"/>
    <w:rsid w:val="007B151A"/>
    <w:rsid w:val="007B3B05"/>
    <w:rsid w:val="007B3CE9"/>
    <w:rsid w:val="007B3F8E"/>
    <w:rsid w:val="007B48FE"/>
    <w:rsid w:val="007B5060"/>
    <w:rsid w:val="007B5131"/>
    <w:rsid w:val="007B5533"/>
    <w:rsid w:val="007B570D"/>
    <w:rsid w:val="007B5D23"/>
    <w:rsid w:val="007B5EA5"/>
    <w:rsid w:val="007B7189"/>
    <w:rsid w:val="007B71E3"/>
    <w:rsid w:val="007B755A"/>
    <w:rsid w:val="007C0137"/>
    <w:rsid w:val="007C0BCD"/>
    <w:rsid w:val="007C0E18"/>
    <w:rsid w:val="007C0E19"/>
    <w:rsid w:val="007C14A8"/>
    <w:rsid w:val="007C454D"/>
    <w:rsid w:val="007C472E"/>
    <w:rsid w:val="007C4B83"/>
    <w:rsid w:val="007C5083"/>
    <w:rsid w:val="007C5152"/>
    <w:rsid w:val="007C59D6"/>
    <w:rsid w:val="007C60AD"/>
    <w:rsid w:val="007C6930"/>
    <w:rsid w:val="007C74FD"/>
    <w:rsid w:val="007C788D"/>
    <w:rsid w:val="007C790C"/>
    <w:rsid w:val="007C7D75"/>
    <w:rsid w:val="007D0150"/>
    <w:rsid w:val="007D023B"/>
    <w:rsid w:val="007D0A18"/>
    <w:rsid w:val="007D1602"/>
    <w:rsid w:val="007D1AC5"/>
    <w:rsid w:val="007D20ED"/>
    <w:rsid w:val="007D2797"/>
    <w:rsid w:val="007D28F7"/>
    <w:rsid w:val="007D4053"/>
    <w:rsid w:val="007D428D"/>
    <w:rsid w:val="007D442D"/>
    <w:rsid w:val="007D49F0"/>
    <w:rsid w:val="007D5067"/>
    <w:rsid w:val="007D5827"/>
    <w:rsid w:val="007D5951"/>
    <w:rsid w:val="007D599C"/>
    <w:rsid w:val="007D5A9A"/>
    <w:rsid w:val="007D5C6F"/>
    <w:rsid w:val="007D609C"/>
    <w:rsid w:val="007D60E6"/>
    <w:rsid w:val="007D624D"/>
    <w:rsid w:val="007D6DD4"/>
    <w:rsid w:val="007D7B73"/>
    <w:rsid w:val="007D7EF3"/>
    <w:rsid w:val="007D7F28"/>
    <w:rsid w:val="007E0014"/>
    <w:rsid w:val="007E0256"/>
    <w:rsid w:val="007E156C"/>
    <w:rsid w:val="007E2707"/>
    <w:rsid w:val="007E3936"/>
    <w:rsid w:val="007E397F"/>
    <w:rsid w:val="007E3D69"/>
    <w:rsid w:val="007E441C"/>
    <w:rsid w:val="007E498F"/>
    <w:rsid w:val="007E5816"/>
    <w:rsid w:val="007E5EDB"/>
    <w:rsid w:val="007E73B0"/>
    <w:rsid w:val="007E73C1"/>
    <w:rsid w:val="007E765D"/>
    <w:rsid w:val="007E76D6"/>
    <w:rsid w:val="007E7F61"/>
    <w:rsid w:val="007F0AA7"/>
    <w:rsid w:val="007F0AFC"/>
    <w:rsid w:val="007F0C40"/>
    <w:rsid w:val="007F10A3"/>
    <w:rsid w:val="007F1A93"/>
    <w:rsid w:val="007F28A5"/>
    <w:rsid w:val="007F2B32"/>
    <w:rsid w:val="007F2C40"/>
    <w:rsid w:val="007F341D"/>
    <w:rsid w:val="007F4E81"/>
    <w:rsid w:val="007F56FD"/>
    <w:rsid w:val="007F714C"/>
    <w:rsid w:val="007F71A5"/>
    <w:rsid w:val="007F736E"/>
    <w:rsid w:val="0080194F"/>
    <w:rsid w:val="00802025"/>
    <w:rsid w:val="00802127"/>
    <w:rsid w:val="00802382"/>
    <w:rsid w:val="00802BE1"/>
    <w:rsid w:val="00803140"/>
    <w:rsid w:val="008032BE"/>
    <w:rsid w:val="008036DA"/>
    <w:rsid w:val="00803D88"/>
    <w:rsid w:val="008044EC"/>
    <w:rsid w:val="00804A95"/>
    <w:rsid w:val="008053AB"/>
    <w:rsid w:val="00805A88"/>
    <w:rsid w:val="008063FD"/>
    <w:rsid w:val="0080664A"/>
    <w:rsid w:val="008104CC"/>
    <w:rsid w:val="008104DF"/>
    <w:rsid w:val="008109C4"/>
    <w:rsid w:val="00810B00"/>
    <w:rsid w:val="00810B08"/>
    <w:rsid w:val="00811BDD"/>
    <w:rsid w:val="00812A94"/>
    <w:rsid w:val="00812AA6"/>
    <w:rsid w:val="00812E60"/>
    <w:rsid w:val="008137BE"/>
    <w:rsid w:val="00813B59"/>
    <w:rsid w:val="00813B77"/>
    <w:rsid w:val="008143BD"/>
    <w:rsid w:val="00814B05"/>
    <w:rsid w:val="00814D3D"/>
    <w:rsid w:val="00814E17"/>
    <w:rsid w:val="00815752"/>
    <w:rsid w:val="008157F1"/>
    <w:rsid w:val="00815B34"/>
    <w:rsid w:val="00815F6A"/>
    <w:rsid w:val="00816812"/>
    <w:rsid w:val="0081697D"/>
    <w:rsid w:val="00816A55"/>
    <w:rsid w:val="00817385"/>
    <w:rsid w:val="00817F2B"/>
    <w:rsid w:val="00820C35"/>
    <w:rsid w:val="008211D0"/>
    <w:rsid w:val="00821C7E"/>
    <w:rsid w:val="00822350"/>
    <w:rsid w:val="00823288"/>
    <w:rsid w:val="008235A3"/>
    <w:rsid w:val="008238F1"/>
    <w:rsid w:val="00823C84"/>
    <w:rsid w:val="00823EAE"/>
    <w:rsid w:val="008242FE"/>
    <w:rsid w:val="00824555"/>
    <w:rsid w:val="008248E2"/>
    <w:rsid w:val="00824A53"/>
    <w:rsid w:val="008257DE"/>
    <w:rsid w:val="00825932"/>
    <w:rsid w:val="00825B60"/>
    <w:rsid w:val="0082686A"/>
    <w:rsid w:val="00826CDD"/>
    <w:rsid w:val="0082755E"/>
    <w:rsid w:val="008278DC"/>
    <w:rsid w:val="00827D65"/>
    <w:rsid w:val="00830B0C"/>
    <w:rsid w:val="008316E0"/>
    <w:rsid w:val="00831C99"/>
    <w:rsid w:val="008321F9"/>
    <w:rsid w:val="0083257B"/>
    <w:rsid w:val="00832A9A"/>
    <w:rsid w:val="00832F03"/>
    <w:rsid w:val="00833E59"/>
    <w:rsid w:val="00834389"/>
    <w:rsid w:val="008343C1"/>
    <w:rsid w:val="00834D94"/>
    <w:rsid w:val="00835079"/>
    <w:rsid w:val="00835136"/>
    <w:rsid w:val="00836405"/>
    <w:rsid w:val="008364E6"/>
    <w:rsid w:val="00836AF4"/>
    <w:rsid w:val="00836D01"/>
    <w:rsid w:val="00836F2F"/>
    <w:rsid w:val="008376AF"/>
    <w:rsid w:val="008376E3"/>
    <w:rsid w:val="0084073B"/>
    <w:rsid w:val="00840D03"/>
    <w:rsid w:val="0084133D"/>
    <w:rsid w:val="00841DDC"/>
    <w:rsid w:val="00841E92"/>
    <w:rsid w:val="00842A1A"/>
    <w:rsid w:val="00842AF9"/>
    <w:rsid w:val="00842D40"/>
    <w:rsid w:val="00842DDC"/>
    <w:rsid w:val="00844456"/>
    <w:rsid w:val="00844FFB"/>
    <w:rsid w:val="00845478"/>
    <w:rsid w:val="008455F8"/>
    <w:rsid w:val="00845828"/>
    <w:rsid w:val="008459C4"/>
    <w:rsid w:val="00846910"/>
    <w:rsid w:val="0084770F"/>
    <w:rsid w:val="00847875"/>
    <w:rsid w:val="00847E15"/>
    <w:rsid w:val="0085084C"/>
    <w:rsid w:val="0085095F"/>
    <w:rsid w:val="00851139"/>
    <w:rsid w:val="00851972"/>
    <w:rsid w:val="00851BAE"/>
    <w:rsid w:val="00851E55"/>
    <w:rsid w:val="00852620"/>
    <w:rsid w:val="00852E9F"/>
    <w:rsid w:val="008530D3"/>
    <w:rsid w:val="00853140"/>
    <w:rsid w:val="008537AF"/>
    <w:rsid w:val="00853929"/>
    <w:rsid w:val="00853B4B"/>
    <w:rsid w:val="00853CAF"/>
    <w:rsid w:val="00854758"/>
    <w:rsid w:val="00854E2D"/>
    <w:rsid w:val="00854E87"/>
    <w:rsid w:val="00855EE9"/>
    <w:rsid w:val="00855F66"/>
    <w:rsid w:val="00855FD7"/>
    <w:rsid w:val="00856117"/>
    <w:rsid w:val="0085626F"/>
    <w:rsid w:val="008565C5"/>
    <w:rsid w:val="00856985"/>
    <w:rsid w:val="00856BB4"/>
    <w:rsid w:val="00860A01"/>
    <w:rsid w:val="00860E34"/>
    <w:rsid w:val="00861504"/>
    <w:rsid w:val="00861AD7"/>
    <w:rsid w:val="00861DE7"/>
    <w:rsid w:val="008629A8"/>
    <w:rsid w:val="00863798"/>
    <w:rsid w:val="008639D7"/>
    <w:rsid w:val="00863BF2"/>
    <w:rsid w:val="00863DF7"/>
    <w:rsid w:val="00864353"/>
    <w:rsid w:val="00865062"/>
    <w:rsid w:val="00865857"/>
    <w:rsid w:val="008659FD"/>
    <w:rsid w:val="00866904"/>
    <w:rsid w:val="00866A93"/>
    <w:rsid w:val="00866DA9"/>
    <w:rsid w:val="00866DB7"/>
    <w:rsid w:val="0086708A"/>
    <w:rsid w:val="00867CC3"/>
    <w:rsid w:val="00867DD1"/>
    <w:rsid w:val="00871201"/>
    <w:rsid w:val="00871457"/>
    <w:rsid w:val="008726D9"/>
    <w:rsid w:val="00872B22"/>
    <w:rsid w:val="00873C7D"/>
    <w:rsid w:val="00875368"/>
    <w:rsid w:val="008757B2"/>
    <w:rsid w:val="00875DE4"/>
    <w:rsid w:val="00876AD7"/>
    <w:rsid w:val="00876FE1"/>
    <w:rsid w:val="0087795C"/>
    <w:rsid w:val="00880305"/>
    <w:rsid w:val="00881140"/>
    <w:rsid w:val="008817B5"/>
    <w:rsid w:val="00881D54"/>
    <w:rsid w:val="00882073"/>
    <w:rsid w:val="008822F9"/>
    <w:rsid w:val="008827A4"/>
    <w:rsid w:val="00882CB8"/>
    <w:rsid w:val="00883D53"/>
    <w:rsid w:val="0088423F"/>
    <w:rsid w:val="008847A7"/>
    <w:rsid w:val="00884B1F"/>
    <w:rsid w:val="008859F9"/>
    <w:rsid w:val="008865FA"/>
    <w:rsid w:val="00886E33"/>
    <w:rsid w:val="008871BD"/>
    <w:rsid w:val="008879CB"/>
    <w:rsid w:val="00887DBD"/>
    <w:rsid w:val="00887E2B"/>
    <w:rsid w:val="008905AA"/>
    <w:rsid w:val="00890B4B"/>
    <w:rsid w:val="00890E5F"/>
    <w:rsid w:val="008915D3"/>
    <w:rsid w:val="00892373"/>
    <w:rsid w:val="008924FC"/>
    <w:rsid w:val="008929F1"/>
    <w:rsid w:val="00892BEE"/>
    <w:rsid w:val="008946FA"/>
    <w:rsid w:val="008949F0"/>
    <w:rsid w:val="00894EB2"/>
    <w:rsid w:val="00895030"/>
    <w:rsid w:val="00895638"/>
    <w:rsid w:val="00896A83"/>
    <w:rsid w:val="00897105"/>
    <w:rsid w:val="0089745B"/>
    <w:rsid w:val="008A0E8B"/>
    <w:rsid w:val="008A11B4"/>
    <w:rsid w:val="008A16DE"/>
    <w:rsid w:val="008A1EBA"/>
    <w:rsid w:val="008A34BD"/>
    <w:rsid w:val="008A37B2"/>
    <w:rsid w:val="008A396C"/>
    <w:rsid w:val="008A4B39"/>
    <w:rsid w:val="008A4E2C"/>
    <w:rsid w:val="008A64C7"/>
    <w:rsid w:val="008A6865"/>
    <w:rsid w:val="008A7F56"/>
    <w:rsid w:val="008B0756"/>
    <w:rsid w:val="008B11D9"/>
    <w:rsid w:val="008B1773"/>
    <w:rsid w:val="008B1C1F"/>
    <w:rsid w:val="008B24F2"/>
    <w:rsid w:val="008B32FB"/>
    <w:rsid w:val="008B3AAA"/>
    <w:rsid w:val="008B3B6D"/>
    <w:rsid w:val="008B3CE7"/>
    <w:rsid w:val="008B3F0B"/>
    <w:rsid w:val="008B41B9"/>
    <w:rsid w:val="008B45A7"/>
    <w:rsid w:val="008B470F"/>
    <w:rsid w:val="008B4CE9"/>
    <w:rsid w:val="008B51EA"/>
    <w:rsid w:val="008B5204"/>
    <w:rsid w:val="008B5350"/>
    <w:rsid w:val="008B5AE5"/>
    <w:rsid w:val="008B5B74"/>
    <w:rsid w:val="008B5DD6"/>
    <w:rsid w:val="008B62BF"/>
    <w:rsid w:val="008B681C"/>
    <w:rsid w:val="008B6F0D"/>
    <w:rsid w:val="008B7286"/>
    <w:rsid w:val="008B73F7"/>
    <w:rsid w:val="008B768F"/>
    <w:rsid w:val="008B7A68"/>
    <w:rsid w:val="008C1086"/>
    <w:rsid w:val="008C1977"/>
    <w:rsid w:val="008C2CC5"/>
    <w:rsid w:val="008C352D"/>
    <w:rsid w:val="008C36A4"/>
    <w:rsid w:val="008C486B"/>
    <w:rsid w:val="008C524F"/>
    <w:rsid w:val="008C5768"/>
    <w:rsid w:val="008C5CFB"/>
    <w:rsid w:val="008C71DC"/>
    <w:rsid w:val="008D0A0B"/>
    <w:rsid w:val="008D0FFE"/>
    <w:rsid w:val="008D2497"/>
    <w:rsid w:val="008D2627"/>
    <w:rsid w:val="008D2759"/>
    <w:rsid w:val="008D29AE"/>
    <w:rsid w:val="008D29B9"/>
    <w:rsid w:val="008D3172"/>
    <w:rsid w:val="008D3235"/>
    <w:rsid w:val="008D3642"/>
    <w:rsid w:val="008D36E0"/>
    <w:rsid w:val="008D46EE"/>
    <w:rsid w:val="008D4F11"/>
    <w:rsid w:val="008D52E3"/>
    <w:rsid w:val="008D57E7"/>
    <w:rsid w:val="008D5868"/>
    <w:rsid w:val="008D595A"/>
    <w:rsid w:val="008D6283"/>
    <w:rsid w:val="008D65D1"/>
    <w:rsid w:val="008D7733"/>
    <w:rsid w:val="008D774F"/>
    <w:rsid w:val="008D7C49"/>
    <w:rsid w:val="008E01E2"/>
    <w:rsid w:val="008E056A"/>
    <w:rsid w:val="008E0683"/>
    <w:rsid w:val="008E10C1"/>
    <w:rsid w:val="008E152C"/>
    <w:rsid w:val="008E306B"/>
    <w:rsid w:val="008E4164"/>
    <w:rsid w:val="008E4224"/>
    <w:rsid w:val="008E447D"/>
    <w:rsid w:val="008E483A"/>
    <w:rsid w:val="008E524D"/>
    <w:rsid w:val="008E567C"/>
    <w:rsid w:val="008E5D7F"/>
    <w:rsid w:val="008E5DA3"/>
    <w:rsid w:val="008E622D"/>
    <w:rsid w:val="008E6CB2"/>
    <w:rsid w:val="008E6FA4"/>
    <w:rsid w:val="008F025B"/>
    <w:rsid w:val="008F02BC"/>
    <w:rsid w:val="008F0CD0"/>
    <w:rsid w:val="008F101F"/>
    <w:rsid w:val="008F1AAC"/>
    <w:rsid w:val="008F1E58"/>
    <w:rsid w:val="008F1F97"/>
    <w:rsid w:val="008F3058"/>
    <w:rsid w:val="008F362A"/>
    <w:rsid w:val="008F3C80"/>
    <w:rsid w:val="008F3CFC"/>
    <w:rsid w:val="008F5741"/>
    <w:rsid w:val="008F5914"/>
    <w:rsid w:val="008F629F"/>
    <w:rsid w:val="008F6DC5"/>
    <w:rsid w:val="008F7640"/>
    <w:rsid w:val="008F7A16"/>
    <w:rsid w:val="00900401"/>
    <w:rsid w:val="00900B31"/>
    <w:rsid w:val="00900EF1"/>
    <w:rsid w:val="0090179C"/>
    <w:rsid w:val="0090265D"/>
    <w:rsid w:val="00902997"/>
    <w:rsid w:val="00902AAE"/>
    <w:rsid w:val="00902B6F"/>
    <w:rsid w:val="00902C5D"/>
    <w:rsid w:val="00903496"/>
    <w:rsid w:val="00903899"/>
    <w:rsid w:val="00903B56"/>
    <w:rsid w:val="00903B73"/>
    <w:rsid w:val="00904127"/>
    <w:rsid w:val="009046DC"/>
    <w:rsid w:val="0090497D"/>
    <w:rsid w:val="009049B7"/>
    <w:rsid w:val="009054FD"/>
    <w:rsid w:val="009055F7"/>
    <w:rsid w:val="009062E0"/>
    <w:rsid w:val="00906783"/>
    <w:rsid w:val="00907E67"/>
    <w:rsid w:val="00910F22"/>
    <w:rsid w:val="00911706"/>
    <w:rsid w:val="00911822"/>
    <w:rsid w:val="0091194B"/>
    <w:rsid w:val="00911ECF"/>
    <w:rsid w:val="00911EEC"/>
    <w:rsid w:val="00912F99"/>
    <w:rsid w:val="0091508C"/>
    <w:rsid w:val="00916112"/>
    <w:rsid w:val="00916187"/>
    <w:rsid w:val="00916F73"/>
    <w:rsid w:val="009173DE"/>
    <w:rsid w:val="009205D0"/>
    <w:rsid w:val="009207D4"/>
    <w:rsid w:val="00920BF4"/>
    <w:rsid w:val="00920EF0"/>
    <w:rsid w:val="00921AF6"/>
    <w:rsid w:val="00922B70"/>
    <w:rsid w:val="00922EB4"/>
    <w:rsid w:val="00922ED4"/>
    <w:rsid w:val="00923229"/>
    <w:rsid w:val="009234C0"/>
    <w:rsid w:val="009244B3"/>
    <w:rsid w:val="00925305"/>
    <w:rsid w:val="009254D2"/>
    <w:rsid w:val="00925731"/>
    <w:rsid w:val="00925D43"/>
    <w:rsid w:val="0092600A"/>
    <w:rsid w:val="0092642D"/>
    <w:rsid w:val="00926435"/>
    <w:rsid w:val="009267E0"/>
    <w:rsid w:val="009277F2"/>
    <w:rsid w:val="00927987"/>
    <w:rsid w:val="00927D23"/>
    <w:rsid w:val="009306CE"/>
    <w:rsid w:val="009311F2"/>
    <w:rsid w:val="0093126D"/>
    <w:rsid w:val="00932431"/>
    <w:rsid w:val="00932445"/>
    <w:rsid w:val="00932979"/>
    <w:rsid w:val="00933D8D"/>
    <w:rsid w:val="00933E08"/>
    <w:rsid w:val="00933F1E"/>
    <w:rsid w:val="00934390"/>
    <w:rsid w:val="00934886"/>
    <w:rsid w:val="009351BC"/>
    <w:rsid w:val="0093594E"/>
    <w:rsid w:val="009365FE"/>
    <w:rsid w:val="0093726C"/>
    <w:rsid w:val="00937EAC"/>
    <w:rsid w:val="009404AA"/>
    <w:rsid w:val="00940A8B"/>
    <w:rsid w:val="0094179D"/>
    <w:rsid w:val="00942AEC"/>
    <w:rsid w:val="00943B08"/>
    <w:rsid w:val="0094444F"/>
    <w:rsid w:val="00944DF9"/>
    <w:rsid w:val="00944F37"/>
    <w:rsid w:val="00945B23"/>
    <w:rsid w:val="00946188"/>
    <w:rsid w:val="0094641A"/>
    <w:rsid w:val="009467EE"/>
    <w:rsid w:val="009471A7"/>
    <w:rsid w:val="009474A1"/>
    <w:rsid w:val="009508EA"/>
    <w:rsid w:val="00950AA3"/>
    <w:rsid w:val="00951AE1"/>
    <w:rsid w:val="00952065"/>
    <w:rsid w:val="00952ADC"/>
    <w:rsid w:val="009533ED"/>
    <w:rsid w:val="0095347C"/>
    <w:rsid w:val="0095358C"/>
    <w:rsid w:val="00953AED"/>
    <w:rsid w:val="00953BD2"/>
    <w:rsid w:val="009542AE"/>
    <w:rsid w:val="0095442D"/>
    <w:rsid w:val="00954A4C"/>
    <w:rsid w:val="009551C4"/>
    <w:rsid w:val="00955C1A"/>
    <w:rsid w:val="00956C80"/>
    <w:rsid w:val="00956E8E"/>
    <w:rsid w:val="00956F22"/>
    <w:rsid w:val="00957521"/>
    <w:rsid w:val="00957AD1"/>
    <w:rsid w:val="00957AF2"/>
    <w:rsid w:val="00957D0A"/>
    <w:rsid w:val="009603CF"/>
    <w:rsid w:val="00960BA5"/>
    <w:rsid w:val="00960CFE"/>
    <w:rsid w:val="00960F49"/>
    <w:rsid w:val="00961140"/>
    <w:rsid w:val="0096134F"/>
    <w:rsid w:val="0096161B"/>
    <w:rsid w:val="00961621"/>
    <w:rsid w:val="009620E5"/>
    <w:rsid w:val="009623B5"/>
    <w:rsid w:val="0096283B"/>
    <w:rsid w:val="009637AA"/>
    <w:rsid w:val="00964C4E"/>
    <w:rsid w:val="00964CDA"/>
    <w:rsid w:val="0096504B"/>
    <w:rsid w:val="00965D2D"/>
    <w:rsid w:val="00965E66"/>
    <w:rsid w:val="00967F35"/>
    <w:rsid w:val="0097002D"/>
    <w:rsid w:val="009717CC"/>
    <w:rsid w:val="00972F61"/>
    <w:rsid w:val="00972FB6"/>
    <w:rsid w:val="009736BF"/>
    <w:rsid w:val="009736C0"/>
    <w:rsid w:val="00973903"/>
    <w:rsid w:val="00973BE4"/>
    <w:rsid w:val="009744F3"/>
    <w:rsid w:val="00974C8C"/>
    <w:rsid w:val="00975492"/>
    <w:rsid w:val="00975ABB"/>
    <w:rsid w:val="00975F60"/>
    <w:rsid w:val="009771AD"/>
    <w:rsid w:val="0097738B"/>
    <w:rsid w:val="00977D64"/>
    <w:rsid w:val="009807D1"/>
    <w:rsid w:val="009808ED"/>
    <w:rsid w:val="00981072"/>
    <w:rsid w:val="00981222"/>
    <w:rsid w:val="009814BF"/>
    <w:rsid w:val="0098166A"/>
    <w:rsid w:val="009817F5"/>
    <w:rsid w:val="00981A0C"/>
    <w:rsid w:val="00981C6C"/>
    <w:rsid w:val="00981CD7"/>
    <w:rsid w:val="0098234A"/>
    <w:rsid w:val="00983641"/>
    <w:rsid w:val="00983856"/>
    <w:rsid w:val="00984771"/>
    <w:rsid w:val="00984B93"/>
    <w:rsid w:val="00985CF9"/>
    <w:rsid w:val="009862F7"/>
    <w:rsid w:val="00986433"/>
    <w:rsid w:val="00987037"/>
    <w:rsid w:val="009903B9"/>
    <w:rsid w:val="009903DF"/>
    <w:rsid w:val="00990899"/>
    <w:rsid w:val="00990D0D"/>
    <w:rsid w:val="00991415"/>
    <w:rsid w:val="00991BE2"/>
    <w:rsid w:val="00991E17"/>
    <w:rsid w:val="00991EF3"/>
    <w:rsid w:val="00992742"/>
    <w:rsid w:val="00993FDA"/>
    <w:rsid w:val="0099474F"/>
    <w:rsid w:val="00994889"/>
    <w:rsid w:val="009949CF"/>
    <w:rsid w:val="00995367"/>
    <w:rsid w:val="00995978"/>
    <w:rsid w:val="00995D00"/>
    <w:rsid w:val="0099613A"/>
    <w:rsid w:val="009968C3"/>
    <w:rsid w:val="00996A65"/>
    <w:rsid w:val="00997150"/>
    <w:rsid w:val="009975C4"/>
    <w:rsid w:val="00997C57"/>
    <w:rsid w:val="009A0884"/>
    <w:rsid w:val="009A11E2"/>
    <w:rsid w:val="009A15F3"/>
    <w:rsid w:val="009A1F52"/>
    <w:rsid w:val="009A29DB"/>
    <w:rsid w:val="009A29EF"/>
    <w:rsid w:val="009A331C"/>
    <w:rsid w:val="009A383E"/>
    <w:rsid w:val="009A3BEA"/>
    <w:rsid w:val="009A4709"/>
    <w:rsid w:val="009A5D76"/>
    <w:rsid w:val="009A7F34"/>
    <w:rsid w:val="009B0381"/>
    <w:rsid w:val="009B1005"/>
    <w:rsid w:val="009B1154"/>
    <w:rsid w:val="009B19C8"/>
    <w:rsid w:val="009B1C5F"/>
    <w:rsid w:val="009B2612"/>
    <w:rsid w:val="009B30FE"/>
    <w:rsid w:val="009B3FE4"/>
    <w:rsid w:val="009B41A3"/>
    <w:rsid w:val="009B47B6"/>
    <w:rsid w:val="009B525B"/>
    <w:rsid w:val="009B5928"/>
    <w:rsid w:val="009B6435"/>
    <w:rsid w:val="009B6507"/>
    <w:rsid w:val="009B66AF"/>
    <w:rsid w:val="009B6EC0"/>
    <w:rsid w:val="009B77EF"/>
    <w:rsid w:val="009B7D5B"/>
    <w:rsid w:val="009B7FAA"/>
    <w:rsid w:val="009C1AA2"/>
    <w:rsid w:val="009C2718"/>
    <w:rsid w:val="009C2D70"/>
    <w:rsid w:val="009C3088"/>
    <w:rsid w:val="009C32A7"/>
    <w:rsid w:val="009C3CB2"/>
    <w:rsid w:val="009C3EEE"/>
    <w:rsid w:val="009C4279"/>
    <w:rsid w:val="009C4CB3"/>
    <w:rsid w:val="009C5056"/>
    <w:rsid w:val="009C5103"/>
    <w:rsid w:val="009C5328"/>
    <w:rsid w:val="009C54C9"/>
    <w:rsid w:val="009C5B2E"/>
    <w:rsid w:val="009C731E"/>
    <w:rsid w:val="009C7B02"/>
    <w:rsid w:val="009D05EB"/>
    <w:rsid w:val="009D0B87"/>
    <w:rsid w:val="009D0EFC"/>
    <w:rsid w:val="009D10D1"/>
    <w:rsid w:val="009D1BE3"/>
    <w:rsid w:val="009D27DB"/>
    <w:rsid w:val="009D2910"/>
    <w:rsid w:val="009D3B43"/>
    <w:rsid w:val="009D3FBB"/>
    <w:rsid w:val="009D467A"/>
    <w:rsid w:val="009D498D"/>
    <w:rsid w:val="009D4B65"/>
    <w:rsid w:val="009D5036"/>
    <w:rsid w:val="009D5DF3"/>
    <w:rsid w:val="009D658A"/>
    <w:rsid w:val="009D6B03"/>
    <w:rsid w:val="009D6B83"/>
    <w:rsid w:val="009D784F"/>
    <w:rsid w:val="009D7C2E"/>
    <w:rsid w:val="009E050D"/>
    <w:rsid w:val="009E099A"/>
    <w:rsid w:val="009E15D5"/>
    <w:rsid w:val="009E1D2A"/>
    <w:rsid w:val="009E1DC8"/>
    <w:rsid w:val="009E279C"/>
    <w:rsid w:val="009E285A"/>
    <w:rsid w:val="009E2E11"/>
    <w:rsid w:val="009E3218"/>
    <w:rsid w:val="009E44B7"/>
    <w:rsid w:val="009E47D8"/>
    <w:rsid w:val="009E4F1F"/>
    <w:rsid w:val="009E5066"/>
    <w:rsid w:val="009E555C"/>
    <w:rsid w:val="009E5691"/>
    <w:rsid w:val="009E5843"/>
    <w:rsid w:val="009E5E42"/>
    <w:rsid w:val="009E5F2E"/>
    <w:rsid w:val="009E7353"/>
    <w:rsid w:val="009E7C1F"/>
    <w:rsid w:val="009E7C94"/>
    <w:rsid w:val="009F0D4E"/>
    <w:rsid w:val="009F1250"/>
    <w:rsid w:val="009F2500"/>
    <w:rsid w:val="009F2691"/>
    <w:rsid w:val="009F2925"/>
    <w:rsid w:val="009F2A18"/>
    <w:rsid w:val="009F2BAF"/>
    <w:rsid w:val="009F3DEC"/>
    <w:rsid w:val="009F4042"/>
    <w:rsid w:val="009F406A"/>
    <w:rsid w:val="009F4357"/>
    <w:rsid w:val="009F47B3"/>
    <w:rsid w:val="009F4A52"/>
    <w:rsid w:val="009F4D31"/>
    <w:rsid w:val="009F548C"/>
    <w:rsid w:val="009F618E"/>
    <w:rsid w:val="009F67EF"/>
    <w:rsid w:val="009F68A0"/>
    <w:rsid w:val="009F70FE"/>
    <w:rsid w:val="009F7FBA"/>
    <w:rsid w:val="00A00198"/>
    <w:rsid w:val="00A004AF"/>
    <w:rsid w:val="00A015E4"/>
    <w:rsid w:val="00A01BC0"/>
    <w:rsid w:val="00A0212D"/>
    <w:rsid w:val="00A025A8"/>
    <w:rsid w:val="00A027BC"/>
    <w:rsid w:val="00A02AFC"/>
    <w:rsid w:val="00A0302E"/>
    <w:rsid w:val="00A037B1"/>
    <w:rsid w:val="00A03876"/>
    <w:rsid w:val="00A03DAB"/>
    <w:rsid w:val="00A03ED4"/>
    <w:rsid w:val="00A03F63"/>
    <w:rsid w:val="00A045FF"/>
    <w:rsid w:val="00A05B91"/>
    <w:rsid w:val="00A06370"/>
    <w:rsid w:val="00A076F1"/>
    <w:rsid w:val="00A07C24"/>
    <w:rsid w:val="00A1004F"/>
    <w:rsid w:val="00A10263"/>
    <w:rsid w:val="00A10418"/>
    <w:rsid w:val="00A10A53"/>
    <w:rsid w:val="00A10CC6"/>
    <w:rsid w:val="00A10D45"/>
    <w:rsid w:val="00A11195"/>
    <w:rsid w:val="00A116A2"/>
    <w:rsid w:val="00A1202D"/>
    <w:rsid w:val="00A125DA"/>
    <w:rsid w:val="00A128B6"/>
    <w:rsid w:val="00A12E1D"/>
    <w:rsid w:val="00A1313C"/>
    <w:rsid w:val="00A133ED"/>
    <w:rsid w:val="00A1388C"/>
    <w:rsid w:val="00A1419B"/>
    <w:rsid w:val="00A144F8"/>
    <w:rsid w:val="00A14575"/>
    <w:rsid w:val="00A147B2"/>
    <w:rsid w:val="00A1492D"/>
    <w:rsid w:val="00A14BF4"/>
    <w:rsid w:val="00A14CF0"/>
    <w:rsid w:val="00A1520B"/>
    <w:rsid w:val="00A155B7"/>
    <w:rsid w:val="00A1560A"/>
    <w:rsid w:val="00A15836"/>
    <w:rsid w:val="00A159A6"/>
    <w:rsid w:val="00A159D0"/>
    <w:rsid w:val="00A15A75"/>
    <w:rsid w:val="00A15D5A"/>
    <w:rsid w:val="00A15DCA"/>
    <w:rsid w:val="00A173D7"/>
    <w:rsid w:val="00A17756"/>
    <w:rsid w:val="00A2040C"/>
    <w:rsid w:val="00A2041A"/>
    <w:rsid w:val="00A20888"/>
    <w:rsid w:val="00A21D20"/>
    <w:rsid w:val="00A21E75"/>
    <w:rsid w:val="00A21EFE"/>
    <w:rsid w:val="00A22181"/>
    <w:rsid w:val="00A22CD0"/>
    <w:rsid w:val="00A22EA7"/>
    <w:rsid w:val="00A2326D"/>
    <w:rsid w:val="00A23741"/>
    <w:rsid w:val="00A23F6C"/>
    <w:rsid w:val="00A240B2"/>
    <w:rsid w:val="00A256DB"/>
    <w:rsid w:val="00A2622E"/>
    <w:rsid w:val="00A2623D"/>
    <w:rsid w:val="00A26372"/>
    <w:rsid w:val="00A265E9"/>
    <w:rsid w:val="00A26F1F"/>
    <w:rsid w:val="00A2761A"/>
    <w:rsid w:val="00A27F79"/>
    <w:rsid w:val="00A3034F"/>
    <w:rsid w:val="00A303ED"/>
    <w:rsid w:val="00A305BE"/>
    <w:rsid w:val="00A30B0E"/>
    <w:rsid w:val="00A30FCB"/>
    <w:rsid w:val="00A315C8"/>
    <w:rsid w:val="00A32399"/>
    <w:rsid w:val="00A324F8"/>
    <w:rsid w:val="00A32828"/>
    <w:rsid w:val="00A32A00"/>
    <w:rsid w:val="00A33DB5"/>
    <w:rsid w:val="00A34FCC"/>
    <w:rsid w:val="00A351FE"/>
    <w:rsid w:val="00A355E1"/>
    <w:rsid w:val="00A36BF4"/>
    <w:rsid w:val="00A3793B"/>
    <w:rsid w:val="00A37EF1"/>
    <w:rsid w:val="00A37FA0"/>
    <w:rsid w:val="00A403F6"/>
    <w:rsid w:val="00A40C84"/>
    <w:rsid w:val="00A40F8B"/>
    <w:rsid w:val="00A40FAD"/>
    <w:rsid w:val="00A4193D"/>
    <w:rsid w:val="00A41D39"/>
    <w:rsid w:val="00A42EBA"/>
    <w:rsid w:val="00A4367D"/>
    <w:rsid w:val="00A43DBA"/>
    <w:rsid w:val="00A43E3A"/>
    <w:rsid w:val="00A44389"/>
    <w:rsid w:val="00A4481B"/>
    <w:rsid w:val="00A44B0A"/>
    <w:rsid w:val="00A4540F"/>
    <w:rsid w:val="00A469F2"/>
    <w:rsid w:val="00A502B0"/>
    <w:rsid w:val="00A50D1D"/>
    <w:rsid w:val="00A50E5A"/>
    <w:rsid w:val="00A51537"/>
    <w:rsid w:val="00A51F94"/>
    <w:rsid w:val="00A5249B"/>
    <w:rsid w:val="00A525DA"/>
    <w:rsid w:val="00A52B59"/>
    <w:rsid w:val="00A52EF4"/>
    <w:rsid w:val="00A5305C"/>
    <w:rsid w:val="00A5340D"/>
    <w:rsid w:val="00A54619"/>
    <w:rsid w:val="00A54E52"/>
    <w:rsid w:val="00A5561F"/>
    <w:rsid w:val="00A56217"/>
    <w:rsid w:val="00A565B3"/>
    <w:rsid w:val="00A565F9"/>
    <w:rsid w:val="00A56A73"/>
    <w:rsid w:val="00A56F0F"/>
    <w:rsid w:val="00A570E7"/>
    <w:rsid w:val="00A57C09"/>
    <w:rsid w:val="00A60B2B"/>
    <w:rsid w:val="00A60F53"/>
    <w:rsid w:val="00A62365"/>
    <w:rsid w:val="00A626D6"/>
    <w:rsid w:val="00A628B5"/>
    <w:rsid w:val="00A62995"/>
    <w:rsid w:val="00A6393C"/>
    <w:rsid w:val="00A63B75"/>
    <w:rsid w:val="00A63CFB"/>
    <w:rsid w:val="00A64157"/>
    <w:rsid w:val="00A64E81"/>
    <w:rsid w:val="00A65BB8"/>
    <w:rsid w:val="00A66225"/>
    <w:rsid w:val="00A66399"/>
    <w:rsid w:val="00A66417"/>
    <w:rsid w:val="00A6667F"/>
    <w:rsid w:val="00A7017D"/>
    <w:rsid w:val="00A702CA"/>
    <w:rsid w:val="00A70353"/>
    <w:rsid w:val="00A717E1"/>
    <w:rsid w:val="00A71F75"/>
    <w:rsid w:val="00A7248A"/>
    <w:rsid w:val="00A72991"/>
    <w:rsid w:val="00A72C00"/>
    <w:rsid w:val="00A72C1A"/>
    <w:rsid w:val="00A734B3"/>
    <w:rsid w:val="00A73F92"/>
    <w:rsid w:val="00A74513"/>
    <w:rsid w:val="00A75B38"/>
    <w:rsid w:val="00A75BE1"/>
    <w:rsid w:val="00A75DE9"/>
    <w:rsid w:val="00A75EFD"/>
    <w:rsid w:val="00A760D3"/>
    <w:rsid w:val="00A76205"/>
    <w:rsid w:val="00A7635A"/>
    <w:rsid w:val="00A76F08"/>
    <w:rsid w:val="00A76F76"/>
    <w:rsid w:val="00A77147"/>
    <w:rsid w:val="00A77C1D"/>
    <w:rsid w:val="00A807BF"/>
    <w:rsid w:val="00A80E9A"/>
    <w:rsid w:val="00A810D2"/>
    <w:rsid w:val="00A81C5A"/>
    <w:rsid w:val="00A81E60"/>
    <w:rsid w:val="00A822E6"/>
    <w:rsid w:val="00A823CA"/>
    <w:rsid w:val="00A82F57"/>
    <w:rsid w:val="00A83AEA"/>
    <w:rsid w:val="00A83F44"/>
    <w:rsid w:val="00A83FEF"/>
    <w:rsid w:val="00A8473C"/>
    <w:rsid w:val="00A84C12"/>
    <w:rsid w:val="00A84C24"/>
    <w:rsid w:val="00A84F70"/>
    <w:rsid w:val="00A84F9B"/>
    <w:rsid w:val="00A84FD2"/>
    <w:rsid w:val="00A85499"/>
    <w:rsid w:val="00A85935"/>
    <w:rsid w:val="00A86D91"/>
    <w:rsid w:val="00A87839"/>
    <w:rsid w:val="00A87B57"/>
    <w:rsid w:val="00A87FBA"/>
    <w:rsid w:val="00A90096"/>
    <w:rsid w:val="00A90472"/>
    <w:rsid w:val="00A904A0"/>
    <w:rsid w:val="00A906BD"/>
    <w:rsid w:val="00A90707"/>
    <w:rsid w:val="00A90C03"/>
    <w:rsid w:val="00A90E9A"/>
    <w:rsid w:val="00A90FE2"/>
    <w:rsid w:val="00A910F1"/>
    <w:rsid w:val="00A91EB0"/>
    <w:rsid w:val="00A92AE0"/>
    <w:rsid w:val="00A92B5D"/>
    <w:rsid w:val="00A92DC6"/>
    <w:rsid w:val="00A92E78"/>
    <w:rsid w:val="00A932DE"/>
    <w:rsid w:val="00A942EF"/>
    <w:rsid w:val="00A94304"/>
    <w:rsid w:val="00A94AED"/>
    <w:rsid w:val="00A94FE2"/>
    <w:rsid w:val="00A95E80"/>
    <w:rsid w:val="00A96641"/>
    <w:rsid w:val="00A967FC"/>
    <w:rsid w:val="00A96A54"/>
    <w:rsid w:val="00A96BAA"/>
    <w:rsid w:val="00A970D3"/>
    <w:rsid w:val="00A97101"/>
    <w:rsid w:val="00A97143"/>
    <w:rsid w:val="00A977D8"/>
    <w:rsid w:val="00A97FD9"/>
    <w:rsid w:val="00AA006A"/>
    <w:rsid w:val="00AA05FF"/>
    <w:rsid w:val="00AA0E5B"/>
    <w:rsid w:val="00AA0E65"/>
    <w:rsid w:val="00AA1CEA"/>
    <w:rsid w:val="00AA43D0"/>
    <w:rsid w:val="00AA49F9"/>
    <w:rsid w:val="00AA4A9F"/>
    <w:rsid w:val="00AA4D5D"/>
    <w:rsid w:val="00AA545F"/>
    <w:rsid w:val="00AA5D20"/>
    <w:rsid w:val="00AA5FE3"/>
    <w:rsid w:val="00AA64E6"/>
    <w:rsid w:val="00AA6B83"/>
    <w:rsid w:val="00AA6D2A"/>
    <w:rsid w:val="00AA6ECE"/>
    <w:rsid w:val="00AA6F68"/>
    <w:rsid w:val="00AA72FC"/>
    <w:rsid w:val="00AA7CB2"/>
    <w:rsid w:val="00AB0A80"/>
    <w:rsid w:val="00AB1B79"/>
    <w:rsid w:val="00AB1D65"/>
    <w:rsid w:val="00AB1ECF"/>
    <w:rsid w:val="00AB258B"/>
    <w:rsid w:val="00AB2AD5"/>
    <w:rsid w:val="00AB2CEC"/>
    <w:rsid w:val="00AB2EDB"/>
    <w:rsid w:val="00AB2F11"/>
    <w:rsid w:val="00AB46F4"/>
    <w:rsid w:val="00AB4B8E"/>
    <w:rsid w:val="00AB4CA7"/>
    <w:rsid w:val="00AB5689"/>
    <w:rsid w:val="00AB77CE"/>
    <w:rsid w:val="00AB7E8A"/>
    <w:rsid w:val="00AB7F0F"/>
    <w:rsid w:val="00AC078D"/>
    <w:rsid w:val="00AC0934"/>
    <w:rsid w:val="00AC09C3"/>
    <w:rsid w:val="00AC1E2B"/>
    <w:rsid w:val="00AC2823"/>
    <w:rsid w:val="00AC2A25"/>
    <w:rsid w:val="00AC2E8E"/>
    <w:rsid w:val="00AC3B82"/>
    <w:rsid w:val="00AC3DBD"/>
    <w:rsid w:val="00AC4DBD"/>
    <w:rsid w:val="00AC55B1"/>
    <w:rsid w:val="00AC5D02"/>
    <w:rsid w:val="00AC61A2"/>
    <w:rsid w:val="00AC66E1"/>
    <w:rsid w:val="00AC680F"/>
    <w:rsid w:val="00AC721A"/>
    <w:rsid w:val="00AD0339"/>
    <w:rsid w:val="00AD14E5"/>
    <w:rsid w:val="00AD1EBD"/>
    <w:rsid w:val="00AD207E"/>
    <w:rsid w:val="00AD2D06"/>
    <w:rsid w:val="00AD3675"/>
    <w:rsid w:val="00AD38EA"/>
    <w:rsid w:val="00AD3D69"/>
    <w:rsid w:val="00AD42FE"/>
    <w:rsid w:val="00AD53BB"/>
    <w:rsid w:val="00AD54AF"/>
    <w:rsid w:val="00AD5B30"/>
    <w:rsid w:val="00AD5D8C"/>
    <w:rsid w:val="00AD5DDA"/>
    <w:rsid w:val="00AD6156"/>
    <w:rsid w:val="00AD6907"/>
    <w:rsid w:val="00AD6F5F"/>
    <w:rsid w:val="00AD74AA"/>
    <w:rsid w:val="00AD7C8D"/>
    <w:rsid w:val="00AD7F45"/>
    <w:rsid w:val="00AD7FCB"/>
    <w:rsid w:val="00AD7FE2"/>
    <w:rsid w:val="00AE0296"/>
    <w:rsid w:val="00AE18A7"/>
    <w:rsid w:val="00AE1C09"/>
    <w:rsid w:val="00AE3429"/>
    <w:rsid w:val="00AE363F"/>
    <w:rsid w:val="00AE393B"/>
    <w:rsid w:val="00AE3D20"/>
    <w:rsid w:val="00AE3D4C"/>
    <w:rsid w:val="00AE3FA5"/>
    <w:rsid w:val="00AE3FD6"/>
    <w:rsid w:val="00AE4013"/>
    <w:rsid w:val="00AE596D"/>
    <w:rsid w:val="00AE7314"/>
    <w:rsid w:val="00AE7542"/>
    <w:rsid w:val="00AF05E2"/>
    <w:rsid w:val="00AF1109"/>
    <w:rsid w:val="00AF2193"/>
    <w:rsid w:val="00AF260C"/>
    <w:rsid w:val="00AF26E0"/>
    <w:rsid w:val="00AF28FB"/>
    <w:rsid w:val="00AF2932"/>
    <w:rsid w:val="00AF2B62"/>
    <w:rsid w:val="00AF2C11"/>
    <w:rsid w:val="00AF2F6E"/>
    <w:rsid w:val="00AF30F0"/>
    <w:rsid w:val="00AF38A7"/>
    <w:rsid w:val="00AF3E28"/>
    <w:rsid w:val="00AF434A"/>
    <w:rsid w:val="00AF4795"/>
    <w:rsid w:val="00AF552B"/>
    <w:rsid w:val="00AF663C"/>
    <w:rsid w:val="00AF7787"/>
    <w:rsid w:val="00AF779C"/>
    <w:rsid w:val="00B01330"/>
    <w:rsid w:val="00B01424"/>
    <w:rsid w:val="00B02064"/>
    <w:rsid w:val="00B023E6"/>
    <w:rsid w:val="00B02BE3"/>
    <w:rsid w:val="00B03BBF"/>
    <w:rsid w:val="00B04967"/>
    <w:rsid w:val="00B04A72"/>
    <w:rsid w:val="00B04BAB"/>
    <w:rsid w:val="00B055D4"/>
    <w:rsid w:val="00B05757"/>
    <w:rsid w:val="00B062B1"/>
    <w:rsid w:val="00B074FD"/>
    <w:rsid w:val="00B101EE"/>
    <w:rsid w:val="00B10313"/>
    <w:rsid w:val="00B116A9"/>
    <w:rsid w:val="00B122FC"/>
    <w:rsid w:val="00B1292D"/>
    <w:rsid w:val="00B1300F"/>
    <w:rsid w:val="00B137F2"/>
    <w:rsid w:val="00B15AA1"/>
    <w:rsid w:val="00B17681"/>
    <w:rsid w:val="00B17DAE"/>
    <w:rsid w:val="00B21147"/>
    <w:rsid w:val="00B21EDA"/>
    <w:rsid w:val="00B2200F"/>
    <w:rsid w:val="00B228CC"/>
    <w:rsid w:val="00B228CF"/>
    <w:rsid w:val="00B229F6"/>
    <w:rsid w:val="00B22AEE"/>
    <w:rsid w:val="00B2303D"/>
    <w:rsid w:val="00B24379"/>
    <w:rsid w:val="00B245BD"/>
    <w:rsid w:val="00B25DB0"/>
    <w:rsid w:val="00B25FDA"/>
    <w:rsid w:val="00B2661A"/>
    <w:rsid w:val="00B275B6"/>
    <w:rsid w:val="00B277BF"/>
    <w:rsid w:val="00B27880"/>
    <w:rsid w:val="00B30569"/>
    <w:rsid w:val="00B31A59"/>
    <w:rsid w:val="00B324B3"/>
    <w:rsid w:val="00B32DD2"/>
    <w:rsid w:val="00B335D7"/>
    <w:rsid w:val="00B3590A"/>
    <w:rsid w:val="00B36055"/>
    <w:rsid w:val="00B363EA"/>
    <w:rsid w:val="00B36870"/>
    <w:rsid w:val="00B36C1A"/>
    <w:rsid w:val="00B379F3"/>
    <w:rsid w:val="00B37E8F"/>
    <w:rsid w:val="00B4023E"/>
    <w:rsid w:val="00B40380"/>
    <w:rsid w:val="00B406BD"/>
    <w:rsid w:val="00B4155D"/>
    <w:rsid w:val="00B43433"/>
    <w:rsid w:val="00B443A0"/>
    <w:rsid w:val="00B44DF9"/>
    <w:rsid w:val="00B44FFE"/>
    <w:rsid w:val="00B4555C"/>
    <w:rsid w:val="00B455E6"/>
    <w:rsid w:val="00B4560B"/>
    <w:rsid w:val="00B45879"/>
    <w:rsid w:val="00B4638E"/>
    <w:rsid w:val="00B47B93"/>
    <w:rsid w:val="00B47C04"/>
    <w:rsid w:val="00B50022"/>
    <w:rsid w:val="00B50ED0"/>
    <w:rsid w:val="00B5108A"/>
    <w:rsid w:val="00B51535"/>
    <w:rsid w:val="00B519DD"/>
    <w:rsid w:val="00B51AF9"/>
    <w:rsid w:val="00B535C7"/>
    <w:rsid w:val="00B5391A"/>
    <w:rsid w:val="00B53B47"/>
    <w:rsid w:val="00B54768"/>
    <w:rsid w:val="00B55475"/>
    <w:rsid w:val="00B56767"/>
    <w:rsid w:val="00B5689A"/>
    <w:rsid w:val="00B577CD"/>
    <w:rsid w:val="00B60221"/>
    <w:rsid w:val="00B617BE"/>
    <w:rsid w:val="00B61979"/>
    <w:rsid w:val="00B61A83"/>
    <w:rsid w:val="00B61D7C"/>
    <w:rsid w:val="00B62678"/>
    <w:rsid w:val="00B62E03"/>
    <w:rsid w:val="00B63205"/>
    <w:rsid w:val="00B638D3"/>
    <w:rsid w:val="00B63A1B"/>
    <w:rsid w:val="00B64094"/>
    <w:rsid w:val="00B64096"/>
    <w:rsid w:val="00B6445E"/>
    <w:rsid w:val="00B64A6A"/>
    <w:rsid w:val="00B64EE9"/>
    <w:rsid w:val="00B651F7"/>
    <w:rsid w:val="00B654A9"/>
    <w:rsid w:val="00B659EC"/>
    <w:rsid w:val="00B65AAC"/>
    <w:rsid w:val="00B65C32"/>
    <w:rsid w:val="00B65F8B"/>
    <w:rsid w:val="00B66179"/>
    <w:rsid w:val="00B661C1"/>
    <w:rsid w:val="00B66750"/>
    <w:rsid w:val="00B66A13"/>
    <w:rsid w:val="00B671F1"/>
    <w:rsid w:val="00B6786A"/>
    <w:rsid w:val="00B67900"/>
    <w:rsid w:val="00B67988"/>
    <w:rsid w:val="00B700B5"/>
    <w:rsid w:val="00B703C2"/>
    <w:rsid w:val="00B70547"/>
    <w:rsid w:val="00B7070B"/>
    <w:rsid w:val="00B70BB8"/>
    <w:rsid w:val="00B71030"/>
    <w:rsid w:val="00B71338"/>
    <w:rsid w:val="00B716C7"/>
    <w:rsid w:val="00B719D2"/>
    <w:rsid w:val="00B727A3"/>
    <w:rsid w:val="00B73338"/>
    <w:rsid w:val="00B73F87"/>
    <w:rsid w:val="00B73FE7"/>
    <w:rsid w:val="00B74C03"/>
    <w:rsid w:val="00B74C64"/>
    <w:rsid w:val="00B75958"/>
    <w:rsid w:val="00B75DD3"/>
    <w:rsid w:val="00B768D8"/>
    <w:rsid w:val="00B76987"/>
    <w:rsid w:val="00B76BDD"/>
    <w:rsid w:val="00B77055"/>
    <w:rsid w:val="00B77327"/>
    <w:rsid w:val="00B8013B"/>
    <w:rsid w:val="00B80711"/>
    <w:rsid w:val="00B81AA9"/>
    <w:rsid w:val="00B81AB1"/>
    <w:rsid w:val="00B81CF8"/>
    <w:rsid w:val="00B82E33"/>
    <w:rsid w:val="00B82F6A"/>
    <w:rsid w:val="00B83418"/>
    <w:rsid w:val="00B83EBA"/>
    <w:rsid w:val="00B846C6"/>
    <w:rsid w:val="00B90757"/>
    <w:rsid w:val="00B90934"/>
    <w:rsid w:val="00B90E69"/>
    <w:rsid w:val="00B90F1F"/>
    <w:rsid w:val="00B914CD"/>
    <w:rsid w:val="00B91739"/>
    <w:rsid w:val="00B91F10"/>
    <w:rsid w:val="00B93280"/>
    <w:rsid w:val="00B941C8"/>
    <w:rsid w:val="00B944AE"/>
    <w:rsid w:val="00B94C84"/>
    <w:rsid w:val="00B9628A"/>
    <w:rsid w:val="00B96440"/>
    <w:rsid w:val="00B96978"/>
    <w:rsid w:val="00B97114"/>
    <w:rsid w:val="00B972B1"/>
    <w:rsid w:val="00BA094E"/>
    <w:rsid w:val="00BA0A01"/>
    <w:rsid w:val="00BA0A97"/>
    <w:rsid w:val="00BA10C8"/>
    <w:rsid w:val="00BA16A7"/>
    <w:rsid w:val="00BA1AA4"/>
    <w:rsid w:val="00BA27EA"/>
    <w:rsid w:val="00BA2D4B"/>
    <w:rsid w:val="00BA2D50"/>
    <w:rsid w:val="00BA2D80"/>
    <w:rsid w:val="00BA3737"/>
    <w:rsid w:val="00BA4041"/>
    <w:rsid w:val="00BA42DA"/>
    <w:rsid w:val="00BA4470"/>
    <w:rsid w:val="00BA48E1"/>
    <w:rsid w:val="00BA6B51"/>
    <w:rsid w:val="00BA6B88"/>
    <w:rsid w:val="00BB01C3"/>
    <w:rsid w:val="00BB0259"/>
    <w:rsid w:val="00BB09B0"/>
    <w:rsid w:val="00BB0C79"/>
    <w:rsid w:val="00BB1C71"/>
    <w:rsid w:val="00BB270E"/>
    <w:rsid w:val="00BB27B7"/>
    <w:rsid w:val="00BB2C75"/>
    <w:rsid w:val="00BB332D"/>
    <w:rsid w:val="00BB3570"/>
    <w:rsid w:val="00BB3B31"/>
    <w:rsid w:val="00BB3C90"/>
    <w:rsid w:val="00BB43FD"/>
    <w:rsid w:val="00BB591A"/>
    <w:rsid w:val="00BB5C8A"/>
    <w:rsid w:val="00BB5E00"/>
    <w:rsid w:val="00BB67B3"/>
    <w:rsid w:val="00BB6BCE"/>
    <w:rsid w:val="00BB6E4C"/>
    <w:rsid w:val="00BB71FD"/>
    <w:rsid w:val="00BB7F5A"/>
    <w:rsid w:val="00BC0144"/>
    <w:rsid w:val="00BC02A3"/>
    <w:rsid w:val="00BC0948"/>
    <w:rsid w:val="00BC0FB1"/>
    <w:rsid w:val="00BC0FD3"/>
    <w:rsid w:val="00BC18C1"/>
    <w:rsid w:val="00BC260D"/>
    <w:rsid w:val="00BC2B5D"/>
    <w:rsid w:val="00BC2DEF"/>
    <w:rsid w:val="00BC3127"/>
    <w:rsid w:val="00BC368D"/>
    <w:rsid w:val="00BC3883"/>
    <w:rsid w:val="00BC39B4"/>
    <w:rsid w:val="00BC3B45"/>
    <w:rsid w:val="00BC4153"/>
    <w:rsid w:val="00BC41C6"/>
    <w:rsid w:val="00BC4A98"/>
    <w:rsid w:val="00BC4B7A"/>
    <w:rsid w:val="00BC4D5B"/>
    <w:rsid w:val="00BC4D5F"/>
    <w:rsid w:val="00BC4E88"/>
    <w:rsid w:val="00BC5404"/>
    <w:rsid w:val="00BC5831"/>
    <w:rsid w:val="00BC5A0D"/>
    <w:rsid w:val="00BC6F08"/>
    <w:rsid w:val="00BD02FD"/>
    <w:rsid w:val="00BD07C2"/>
    <w:rsid w:val="00BD0FB7"/>
    <w:rsid w:val="00BD10D7"/>
    <w:rsid w:val="00BD1B7A"/>
    <w:rsid w:val="00BD29CE"/>
    <w:rsid w:val="00BD2E0D"/>
    <w:rsid w:val="00BD35F6"/>
    <w:rsid w:val="00BD368E"/>
    <w:rsid w:val="00BD44BC"/>
    <w:rsid w:val="00BD4603"/>
    <w:rsid w:val="00BD4EF0"/>
    <w:rsid w:val="00BD5A7E"/>
    <w:rsid w:val="00BD5CB2"/>
    <w:rsid w:val="00BD60B0"/>
    <w:rsid w:val="00BD675C"/>
    <w:rsid w:val="00BD6877"/>
    <w:rsid w:val="00BD68A6"/>
    <w:rsid w:val="00BD6B55"/>
    <w:rsid w:val="00BD7041"/>
    <w:rsid w:val="00BD76CA"/>
    <w:rsid w:val="00BD79B8"/>
    <w:rsid w:val="00BE29C6"/>
    <w:rsid w:val="00BE2BD6"/>
    <w:rsid w:val="00BE2D7C"/>
    <w:rsid w:val="00BE2F98"/>
    <w:rsid w:val="00BE31FE"/>
    <w:rsid w:val="00BE39C8"/>
    <w:rsid w:val="00BE3CCA"/>
    <w:rsid w:val="00BE403A"/>
    <w:rsid w:val="00BE43D0"/>
    <w:rsid w:val="00BE4474"/>
    <w:rsid w:val="00BE463A"/>
    <w:rsid w:val="00BE4C4A"/>
    <w:rsid w:val="00BE54F2"/>
    <w:rsid w:val="00BE5C9B"/>
    <w:rsid w:val="00BE7448"/>
    <w:rsid w:val="00BE7BB3"/>
    <w:rsid w:val="00BF0572"/>
    <w:rsid w:val="00BF08FA"/>
    <w:rsid w:val="00BF0A44"/>
    <w:rsid w:val="00BF1836"/>
    <w:rsid w:val="00BF2022"/>
    <w:rsid w:val="00BF2304"/>
    <w:rsid w:val="00BF25BD"/>
    <w:rsid w:val="00BF291A"/>
    <w:rsid w:val="00BF3324"/>
    <w:rsid w:val="00BF345C"/>
    <w:rsid w:val="00BF3E35"/>
    <w:rsid w:val="00BF40AA"/>
    <w:rsid w:val="00BF4643"/>
    <w:rsid w:val="00BF47AE"/>
    <w:rsid w:val="00BF49F6"/>
    <w:rsid w:val="00BF606E"/>
    <w:rsid w:val="00BF61E6"/>
    <w:rsid w:val="00BF6BD4"/>
    <w:rsid w:val="00BF6FB7"/>
    <w:rsid w:val="00BF7194"/>
    <w:rsid w:val="00C0017F"/>
    <w:rsid w:val="00C005FF"/>
    <w:rsid w:val="00C00739"/>
    <w:rsid w:val="00C00C89"/>
    <w:rsid w:val="00C00D96"/>
    <w:rsid w:val="00C010F8"/>
    <w:rsid w:val="00C018AE"/>
    <w:rsid w:val="00C025FD"/>
    <w:rsid w:val="00C02813"/>
    <w:rsid w:val="00C029EB"/>
    <w:rsid w:val="00C02A1B"/>
    <w:rsid w:val="00C02D40"/>
    <w:rsid w:val="00C04719"/>
    <w:rsid w:val="00C0491A"/>
    <w:rsid w:val="00C052D7"/>
    <w:rsid w:val="00C055EA"/>
    <w:rsid w:val="00C058C6"/>
    <w:rsid w:val="00C05D9D"/>
    <w:rsid w:val="00C06638"/>
    <w:rsid w:val="00C06D4B"/>
    <w:rsid w:val="00C07340"/>
    <w:rsid w:val="00C0770F"/>
    <w:rsid w:val="00C07B46"/>
    <w:rsid w:val="00C07BE3"/>
    <w:rsid w:val="00C1001A"/>
    <w:rsid w:val="00C1028B"/>
    <w:rsid w:val="00C10597"/>
    <w:rsid w:val="00C116C3"/>
    <w:rsid w:val="00C12455"/>
    <w:rsid w:val="00C1297C"/>
    <w:rsid w:val="00C12D95"/>
    <w:rsid w:val="00C135BA"/>
    <w:rsid w:val="00C13B3B"/>
    <w:rsid w:val="00C14120"/>
    <w:rsid w:val="00C14860"/>
    <w:rsid w:val="00C148FB"/>
    <w:rsid w:val="00C14F6B"/>
    <w:rsid w:val="00C1523E"/>
    <w:rsid w:val="00C15837"/>
    <w:rsid w:val="00C15C31"/>
    <w:rsid w:val="00C15E7B"/>
    <w:rsid w:val="00C16097"/>
    <w:rsid w:val="00C16212"/>
    <w:rsid w:val="00C17020"/>
    <w:rsid w:val="00C175F5"/>
    <w:rsid w:val="00C17D91"/>
    <w:rsid w:val="00C2020D"/>
    <w:rsid w:val="00C202AE"/>
    <w:rsid w:val="00C2066A"/>
    <w:rsid w:val="00C20BF3"/>
    <w:rsid w:val="00C20FFD"/>
    <w:rsid w:val="00C2131F"/>
    <w:rsid w:val="00C21A41"/>
    <w:rsid w:val="00C21A46"/>
    <w:rsid w:val="00C22A55"/>
    <w:rsid w:val="00C22EB3"/>
    <w:rsid w:val="00C23363"/>
    <w:rsid w:val="00C23BBA"/>
    <w:rsid w:val="00C24261"/>
    <w:rsid w:val="00C2430D"/>
    <w:rsid w:val="00C246E3"/>
    <w:rsid w:val="00C24804"/>
    <w:rsid w:val="00C24ED7"/>
    <w:rsid w:val="00C2546B"/>
    <w:rsid w:val="00C26DDD"/>
    <w:rsid w:val="00C27417"/>
    <w:rsid w:val="00C275F3"/>
    <w:rsid w:val="00C2786B"/>
    <w:rsid w:val="00C27F14"/>
    <w:rsid w:val="00C30EF2"/>
    <w:rsid w:val="00C31236"/>
    <w:rsid w:val="00C31D8B"/>
    <w:rsid w:val="00C322D3"/>
    <w:rsid w:val="00C3267A"/>
    <w:rsid w:val="00C32C37"/>
    <w:rsid w:val="00C32CE7"/>
    <w:rsid w:val="00C32F45"/>
    <w:rsid w:val="00C336DE"/>
    <w:rsid w:val="00C34297"/>
    <w:rsid w:val="00C352D2"/>
    <w:rsid w:val="00C35D4C"/>
    <w:rsid w:val="00C360A5"/>
    <w:rsid w:val="00C36791"/>
    <w:rsid w:val="00C36811"/>
    <w:rsid w:val="00C37565"/>
    <w:rsid w:val="00C37C47"/>
    <w:rsid w:val="00C40A69"/>
    <w:rsid w:val="00C4231F"/>
    <w:rsid w:val="00C42648"/>
    <w:rsid w:val="00C43238"/>
    <w:rsid w:val="00C432EA"/>
    <w:rsid w:val="00C4341B"/>
    <w:rsid w:val="00C43485"/>
    <w:rsid w:val="00C4353B"/>
    <w:rsid w:val="00C441FE"/>
    <w:rsid w:val="00C44FC7"/>
    <w:rsid w:val="00C45BDE"/>
    <w:rsid w:val="00C45E20"/>
    <w:rsid w:val="00C45FC6"/>
    <w:rsid w:val="00C46EA0"/>
    <w:rsid w:val="00C470E8"/>
    <w:rsid w:val="00C47297"/>
    <w:rsid w:val="00C4743F"/>
    <w:rsid w:val="00C474D0"/>
    <w:rsid w:val="00C47B03"/>
    <w:rsid w:val="00C50B78"/>
    <w:rsid w:val="00C51165"/>
    <w:rsid w:val="00C511F9"/>
    <w:rsid w:val="00C515E9"/>
    <w:rsid w:val="00C51623"/>
    <w:rsid w:val="00C51857"/>
    <w:rsid w:val="00C51960"/>
    <w:rsid w:val="00C51D06"/>
    <w:rsid w:val="00C5261A"/>
    <w:rsid w:val="00C528B1"/>
    <w:rsid w:val="00C53895"/>
    <w:rsid w:val="00C53A6F"/>
    <w:rsid w:val="00C542E8"/>
    <w:rsid w:val="00C549AE"/>
    <w:rsid w:val="00C549C3"/>
    <w:rsid w:val="00C54C79"/>
    <w:rsid w:val="00C54DC9"/>
    <w:rsid w:val="00C55B04"/>
    <w:rsid w:val="00C55B9C"/>
    <w:rsid w:val="00C55CC5"/>
    <w:rsid w:val="00C57399"/>
    <w:rsid w:val="00C57F12"/>
    <w:rsid w:val="00C60289"/>
    <w:rsid w:val="00C60841"/>
    <w:rsid w:val="00C609DF"/>
    <w:rsid w:val="00C60C0C"/>
    <w:rsid w:val="00C61245"/>
    <w:rsid w:val="00C61D4C"/>
    <w:rsid w:val="00C63085"/>
    <w:rsid w:val="00C6364A"/>
    <w:rsid w:val="00C636A0"/>
    <w:rsid w:val="00C638A6"/>
    <w:rsid w:val="00C63F65"/>
    <w:rsid w:val="00C64204"/>
    <w:rsid w:val="00C642A4"/>
    <w:rsid w:val="00C64D78"/>
    <w:rsid w:val="00C64E86"/>
    <w:rsid w:val="00C65063"/>
    <w:rsid w:val="00C6527D"/>
    <w:rsid w:val="00C65751"/>
    <w:rsid w:val="00C6603E"/>
    <w:rsid w:val="00C66FEE"/>
    <w:rsid w:val="00C67103"/>
    <w:rsid w:val="00C67694"/>
    <w:rsid w:val="00C705E5"/>
    <w:rsid w:val="00C707B8"/>
    <w:rsid w:val="00C70C74"/>
    <w:rsid w:val="00C70D1A"/>
    <w:rsid w:val="00C71857"/>
    <w:rsid w:val="00C720CA"/>
    <w:rsid w:val="00C7277B"/>
    <w:rsid w:val="00C72BED"/>
    <w:rsid w:val="00C72CDA"/>
    <w:rsid w:val="00C72E42"/>
    <w:rsid w:val="00C74288"/>
    <w:rsid w:val="00C749BE"/>
    <w:rsid w:val="00C74B31"/>
    <w:rsid w:val="00C74E75"/>
    <w:rsid w:val="00C75064"/>
    <w:rsid w:val="00C752B9"/>
    <w:rsid w:val="00C75D47"/>
    <w:rsid w:val="00C75F0A"/>
    <w:rsid w:val="00C76F5C"/>
    <w:rsid w:val="00C76F74"/>
    <w:rsid w:val="00C77FA4"/>
    <w:rsid w:val="00C803E0"/>
    <w:rsid w:val="00C804F1"/>
    <w:rsid w:val="00C82022"/>
    <w:rsid w:val="00C825F5"/>
    <w:rsid w:val="00C826C8"/>
    <w:rsid w:val="00C826CC"/>
    <w:rsid w:val="00C82954"/>
    <w:rsid w:val="00C83A1B"/>
    <w:rsid w:val="00C841C9"/>
    <w:rsid w:val="00C8485E"/>
    <w:rsid w:val="00C85063"/>
    <w:rsid w:val="00C86BDF"/>
    <w:rsid w:val="00C8702D"/>
    <w:rsid w:val="00C87C14"/>
    <w:rsid w:val="00C902FF"/>
    <w:rsid w:val="00C90F68"/>
    <w:rsid w:val="00C91136"/>
    <w:rsid w:val="00C91882"/>
    <w:rsid w:val="00C92C11"/>
    <w:rsid w:val="00C9324C"/>
    <w:rsid w:val="00C93899"/>
    <w:rsid w:val="00C94C92"/>
    <w:rsid w:val="00C95105"/>
    <w:rsid w:val="00C953D1"/>
    <w:rsid w:val="00C954AC"/>
    <w:rsid w:val="00C95CDC"/>
    <w:rsid w:val="00C96685"/>
    <w:rsid w:val="00C9697E"/>
    <w:rsid w:val="00C970F2"/>
    <w:rsid w:val="00C97993"/>
    <w:rsid w:val="00C97AA4"/>
    <w:rsid w:val="00CA02B6"/>
    <w:rsid w:val="00CA0590"/>
    <w:rsid w:val="00CA06FF"/>
    <w:rsid w:val="00CA0E31"/>
    <w:rsid w:val="00CA0E59"/>
    <w:rsid w:val="00CA10B4"/>
    <w:rsid w:val="00CA340B"/>
    <w:rsid w:val="00CA3E6A"/>
    <w:rsid w:val="00CA428B"/>
    <w:rsid w:val="00CA5406"/>
    <w:rsid w:val="00CA58FD"/>
    <w:rsid w:val="00CA599C"/>
    <w:rsid w:val="00CA61A0"/>
    <w:rsid w:val="00CA6EFA"/>
    <w:rsid w:val="00CA6F7C"/>
    <w:rsid w:val="00CA713F"/>
    <w:rsid w:val="00CA7398"/>
    <w:rsid w:val="00CA7CE2"/>
    <w:rsid w:val="00CB0194"/>
    <w:rsid w:val="00CB09B6"/>
    <w:rsid w:val="00CB0E75"/>
    <w:rsid w:val="00CB0EBA"/>
    <w:rsid w:val="00CB1312"/>
    <w:rsid w:val="00CB1965"/>
    <w:rsid w:val="00CB2ED2"/>
    <w:rsid w:val="00CB4100"/>
    <w:rsid w:val="00CB4251"/>
    <w:rsid w:val="00CB4E58"/>
    <w:rsid w:val="00CB590A"/>
    <w:rsid w:val="00CB5E1F"/>
    <w:rsid w:val="00CB7C8D"/>
    <w:rsid w:val="00CC0065"/>
    <w:rsid w:val="00CC01BD"/>
    <w:rsid w:val="00CC02E9"/>
    <w:rsid w:val="00CC0A0F"/>
    <w:rsid w:val="00CC1168"/>
    <w:rsid w:val="00CC1BE9"/>
    <w:rsid w:val="00CC1C57"/>
    <w:rsid w:val="00CC2349"/>
    <w:rsid w:val="00CC269F"/>
    <w:rsid w:val="00CC26D3"/>
    <w:rsid w:val="00CC2CD9"/>
    <w:rsid w:val="00CC2E8A"/>
    <w:rsid w:val="00CC3290"/>
    <w:rsid w:val="00CC3B62"/>
    <w:rsid w:val="00CC3C82"/>
    <w:rsid w:val="00CC511A"/>
    <w:rsid w:val="00CC512A"/>
    <w:rsid w:val="00CC53FB"/>
    <w:rsid w:val="00CC5BBC"/>
    <w:rsid w:val="00CC5D3C"/>
    <w:rsid w:val="00CD00A4"/>
    <w:rsid w:val="00CD0879"/>
    <w:rsid w:val="00CD10F1"/>
    <w:rsid w:val="00CD112B"/>
    <w:rsid w:val="00CD1EE2"/>
    <w:rsid w:val="00CD1F68"/>
    <w:rsid w:val="00CD2375"/>
    <w:rsid w:val="00CD2381"/>
    <w:rsid w:val="00CD2B1E"/>
    <w:rsid w:val="00CD43BC"/>
    <w:rsid w:val="00CD443F"/>
    <w:rsid w:val="00CD4A24"/>
    <w:rsid w:val="00CD56C7"/>
    <w:rsid w:val="00CD5879"/>
    <w:rsid w:val="00CD5BC9"/>
    <w:rsid w:val="00CD6225"/>
    <w:rsid w:val="00CD68F1"/>
    <w:rsid w:val="00CD6D75"/>
    <w:rsid w:val="00CD74B3"/>
    <w:rsid w:val="00CE0154"/>
    <w:rsid w:val="00CE01CE"/>
    <w:rsid w:val="00CE1890"/>
    <w:rsid w:val="00CE1EEE"/>
    <w:rsid w:val="00CE2333"/>
    <w:rsid w:val="00CE247B"/>
    <w:rsid w:val="00CE3931"/>
    <w:rsid w:val="00CE3FBC"/>
    <w:rsid w:val="00CE507D"/>
    <w:rsid w:val="00CE55D8"/>
    <w:rsid w:val="00CE58EA"/>
    <w:rsid w:val="00CE5CBD"/>
    <w:rsid w:val="00CE6A87"/>
    <w:rsid w:val="00CE745F"/>
    <w:rsid w:val="00CE7804"/>
    <w:rsid w:val="00CF03B9"/>
    <w:rsid w:val="00CF05D8"/>
    <w:rsid w:val="00CF1381"/>
    <w:rsid w:val="00CF2168"/>
    <w:rsid w:val="00CF279D"/>
    <w:rsid w:val="00CF28F7"/>
    <w:rsid w:val="00CF326B"/>
    <w:rsid w:val="00CF3E51"/>
    <w:rsid w:val="00CF3F4B"/>
    <w:rsid w:val="00CF5C8A"/>
    <w:rsid w:val="00CF6539"/>
    <w:rsid w:val="00CF6DCB"/>
    <w:rsid w:val="00CF6DED"/>
    <w:rsid w:val="00CF6F1E"/>
    <w:rsid w:val="00CF7333"/>
    <w:rsid w:val="00CF7464"/>
    <w:rsid w:val="00CF78EA"/>
    <w:rsid w:val="00CF7CE6"/>
    <w:rsid w:val="00D00BD7"/>
    <w:rsid w:val="00D0102D"/>
    <w:rsid w:val="00D01C51"/>
    <w:rsid w:val="00D026DD"/>
    <w:rsid w:val="00D03350"/>
    <w:rsid w:val="00D0346F"/>
    <w:rsid w:val="00D034FF"/>
    <w:rsid w:val="00D03A17"/>
    <w:rsid w:val="00D044D5"/>
    <w:rsid w:val="00D0504B"/>
    <w:rsid w:val="00D0551B"/>
    <w:rsid w:val="00D05FF9"/>
    <w:rsid w:val="00D0632D"/>
    <w:rsid w:val="00D06B76"/>
    <w:rsid w:val="00D072AB"/>
    <w:rsid w:val="00D102D6"/>
    <w:rsid w:val="00D106F7"/>
    <w:rsid w:val="00D11C65"/>
    <w:rsid w:val="00D1215B"/>
    <w:rsid w:val="00D15B3E"/>
    <w:rsid w:val="00D16246"/>
    <w:rsid w:val="00D169AE"/>
    <w:rsid w:val="00D17128"/>
    <w:rsid w:val="00D17465"/>
    <w:rsid w:val="00D2070A"/>
    <w:rsid w:val="00D20BF4"/>
    <w:rsid w:val="00D21809"/>
    <w:rsid w:val="00D21C81"/>
    <w:rsid w:val="00D21FFB"/>
    <w:rsid w:val="00D22510"/>
    <w:rsid w:val="00D22A8A"/>
    <w:rsid w:val="00D2314C"/>
    <w:rsid w:val="00D23964"/>
    <w:rsid w:val="00D23E7C"/>
    <w:rsid w:val="00D247DD"/>
    <w:rsid w:val="00D2558B"/>
    <w:rsid w:val="00D25AD5"/>
    <w:rsid w:val="00D26437"/>
    <w:rsid w:val="00D26843"/>
    <w:rsid w:val="00D26E05"/>
    <w:rsid w:val="00D26EE4"/>
    <w:rsid w:val="00D27325"/>
    <w:rsid w:val="00D3000E"/>
    <w:rsid w:val="00D3051B"/>
    <w:rsid w:val="00D30C3B"/>
    <w:rsid w:val="00D349D1"/>
    <w:rsid w:val="00D356DD"/>
    <w:rsid w:val="00D35BDF"/>
    <w:rsid w:val="00D36187"/>
    <w:rsid w:val="00D36C0C"/>
    <w:rsid w:val="00D36F88"/>
    <w:rsid w:val="00D37334"/>
    <w:rsid w:val="00D379D2"/>
    <w:rsid w:val="00D403A1"/>
    <w:rsid w:val="00D40E56"/>
    <w:rsid w:val="00D4139D"/>
    <w:rsid w:val="00D4316A"/>
    <w:rsid w:val="00D44398"/>
    <w:rsid w:val="00D44879"/>
    <w:rsid w:val="00D4493C"/>
    <w:rsid w:val="00D44AEF"/>
    <w:rsid w:val="00D45C88"/>
    <w:rsid w:val="00D46345"/>
    <w:rsid w:val="00D46CEA"/>
    <w:rsid w:val="00D472BD"/>
    <w:rsid w:val="00D4780C"/>
    <w:rsid w:val="00D47855"/>
    <w:rsid w:val="00D50DD1"/>
    <w:rsid w:val="00D51291"/>
    <w:rsid w:val="00D5134F"/>
    <w:rsid w:val="00D51A2F"/>
    <w:rsid w:val="00D51EDD"/>
    <w:rsid w:val="00D5222F"/>
    <w:rsid w:val="00D529A4"/>
    <w:rsid w:val="00D53860"/>
    <w:rsid w:val="00D53EAB"/>
    <w:rsid w:val="00D548AC"/>
    <w:rsid w:val="00D551B1"/>
    <w:rsid w:val="00D554EC"/>
    <w:rsid w:val="00D5571D"/>
    <w:rsid w:val="00D5578C"/>
    <w:rsid w:val="00D557E0"/>
    <w:rsid w:val="00D55BCF"/>
    <w:rsid w:val="00D55E59"/>
    <w:rsid w:val="00D563A1"/>
    <w:rsid w:val="00D56677"/>
    <w:rsid w:val="00D5669B"/>
    <w:rsid w:val="00D601AC"/>
    <w:rsid w:val="00D601BF"/>
    <w:rsid w:val="00D6029F"/>
    <w:rsid w:val="00D60CCF"/>
    <w:rsid w:val="00D61161"/>
    <w:rsid w:val="00D6136A"/>
    <w:rsid w:val="00D61A37"/>
    <w:rsid w:val="00D6274E"/>
    <w:rsid w:val="00D629B4"/>
    <w:rsid w:val="00D63DD9"/>
    <w:rsid w:val="00D63F01"/>
    <w:rsid w:val="00D640E6"/>
    <w:rsid w:val="00D641BC"/>
    <w:rsid w:val="00D6432E"/>
    <w:rsid w:val="00D644DF"/>
    <w:rsid w:val="00D648ED"/>
    <w:rsid w:val="00D64DD9"/>
    <w:rsid w:val="00D66708"/>
    <w:rsid w:val="00D66710"/>
    <w:rsid w:val="00D669DA"/>
    <w:rsid w:val="00D67134"/>
    <w:rsid w:val="00D671D2"/>
    <w:rsid w:val="00D67949"/>
    <w:rsid w:val="00D701F9"/>
    <w:rsid w:val="00D70815"/>
    <w:rsid w:val="00D70A11"/>
    <w:rsid w:val="00D71207"/>
    <w:rsid w:val="00D712DE"/>
    <w:rsid w:val="00D71CC6"/>
    <w:rsid w:val="00D721B2"/>
    <w:rsid w:val="00D72BBF"/>
    <w:rsid w:val="00D72FE3"/>
    <w:rsid w:val="00D73564"/>
    <w:rsid w:val="00D73E65"/>
    <w:rsid w:val="00D742C8"/>
    <w:rsid w:val="00D74F3B"/>
    <w:rsid w:val="00D75B85"/>
    <w:rsid w:val="00D75FA4"/>
    <w:rsid w:val="00D77D3E"/>
    <w:rsid w:val="00D805D9"/>
    <w:rsid w:val="00D80888"/>
    <w:rsid w:val="00D8135D"/>
    <w:rsid w:val="00D813FB"/>
    <w:rsid w:val="00D81B70"/>
    <w:rsid w:val="00D81CBA"/>
    <w:rsid w:val="00D82B2A"/>
    <w:rsid w:val="00D82F0C"/>
    <w:rsid w:val="00D83A5C"/>
    <w:rsid w:val="00D849EB"/>
    <w:rsid w:val="00D84D43"/>
    <w:rsid w:val="00D853BD"/>
    <w:rsid w:val="00D85ADB"/>
    <w:rsid w:val="00D85C39"/>
    <w:rsid w:val="00D869DB"/>
    <w:rsid w:val="00D87459"/>
    <w:rsid w:val="00D87637"/>
    <w:rsid w:val="00D87640"/>
    <w:rsid w:val="00D90362"/>
    <w:rsid w:val="00D91722"/>
    <w:rsid w:val="00D91E54"/>
    <w:rsid w:val="00D927B0"/>
    <w:rsid w:val="00D92A2A"/>
    <w:rsid w:val="00D92C09"/>
    <w:rsid w:val="00D935B7"/>
    <w:rsid w:val="00D94334"/>
    <w:rsid w:val="00D9573E"/>
    <w:rsid w:val="00D95E4D"/>
    <w:rsid w:val="00D95E57"/>
    <w:rsid w:val="00D975D9"/>
    <w:rsid w:val="00D97E2F"/>
    <w:rsid w:val="00D97FA4"/>
    <w:rsid w:val="00DA2034"/>
    <w:rsid w:val="00DA22A5"/>
    <w:rsid w:val="00DA2FA5"/>
    <w:rsid w:val="00DA3383"/>
    <w:rsid w:val="00DA3B72"/>
    <w:rsid w:val="00DA4CA4"/>
    <w:rsid w:val="00DA51DD"/>
    <w:rsid w:val="00DA59C8"/>
    <w:rsid w:val="00DA59E4"/>
    <w:rsid w:val="00DA5A67"/>
    <w:rsid w:val="00DA5A86"/>
    <w:rsid w:val="00DA5F48"/>
    <w:rsid w:val="00DA62DF"/>
    <w:rsid w:val="00DA6CD3"/>
    <w:rsid w:val="00DA79FA"/>
    <w:rsid w:val="00DB0033"/>
    <w:rsid w:val="00DB057E"/>
    <w:rsid w:val="00DB063F"/>
    <w:rsid w:val="00DB089B"/>
    <w:rsid w:val="00DB114E"/>
    <w:rsid w:val="00DB14A0"/>
    <w:rsid w:val="00DB2D82"/>
    <w:rsid w:val="00DB32C5"/>
    <w:rsid w:val="00DB39E0"/>
    <w:rsid w:val="00DB4BD5"/>
    <w:rsid w:val="00DB5D54"/>
    <w:rsid w:val="00DB6560"/>
    <w:rsid w:val="00DB6A9B"/>
    <w:rsid w:val="00DB751F"/>
    <w:rsid w:val="00DB78CE"/>
    <w:rsid w:val="00DC043E"/>
    <w:rsid w:val="00DC0627"/>
    <w:rsid w:val="00DC099B"/>
    <w:rsid w:val="00DC0D76"/>
    <w:rsid w:val="00DC1366"/>
    <w:rsid w:val="00DC2301"/>
    <w:rsid w:val="00DC2DC8"/>
    <w:rsid w:val="00DC35EF"/>
    <w:rsid w:val="00DC3B6B"/>
    <w:rsid w:val="00DC4C5C"/>
    <w:rsid w:val="00DC4D77"/>
    <w:rsid w:val="00DC4DFF"/>
    <w:rsid w:val="00DC5127"/>
    <w:rsid w:val="00DC5627"/>
    <w:rsid w:val="00DC5845"/>
    <w:rsid w:val="00DC5CA2"/>
    <w:rsid w:val="00DC68ED"/>
    <w:rsid w:val="00DC69C3"/>
    <w:rsid w:val="00DC7198"/>
    <w:rsid w:val="00DC71E5"/>
    <w:rsid w:val="00DC75D2"/>
    <w:rsid w:val="00DC797C"/>
    <w:rsid w:val="00DC7E76"/>
    <w:rsid w:val="00DD0454"/>
    <w:rsid w:val="00DD1333"/>
    <w:rsid w:val="00DD16DF"/>
    <w:rsid w:val="00DD1848"/>
    <w:rsid w:val="00DD1A50"/>
    <w:rsid w:val="00DD2593"/>
    <w:rsid w:val="00DD3044"/>
    <w:rsid w:val="00DD3906"/>
    <w:rsid w:val="00DD3A81"/>
    <w:rsid w:val="00DD483B"/>
    <w:rsid w:val="00DD4C89"/>
    <w:rsid w:val="00DD50CD"/>
    <w:rsid w:val="00DD565B"/>
    <w:rsid w:val="00DD58CB"/>
    <w:rsid w:val="00DD5DBB"/>
    <w:rsid w:val="00DD611C"/>
    <w:rsid w:val="00DD6820"/>
    <w:rsid w:val="00DD6B3F"/>
    <w:rsid w:val="00DD6F3D"/>
    <w:rsid w:val="00DD6F96"/>
    <w:rsid w:val="00DD7742"/>
    <w:rsid w:val="00DD7A3A"/>
    <w:rsid w:val="00DD7BCC"/>
    <w:rsid w:val="00DE0BC5"/>
    <w:rsid w:val="00DE0F11"/>
    <w:rsid w:val="00DE13E2"/>
    <w:rsid w:val="00DE1ABE"/>
    <w:rsid w:val="00DE22F9"/>
    <w:rsid w:val="00DE27DD"/>
    <w:rsid w:val="00DE2CA5"/>
    <w:rsid w:val="00DE2EE1"/>
    <w:rsid w:val="00DE2F95"/>
    <w:rsid w:val="00DE32DD"/>
    <w:rsid w:val="00DE3304"/>
    <w:rsid w:val="00DE35D2"/>
    <w:rsid w:val="00DE35D3"/>
    <w:rsid w:val="00DE37C5"/>
    <w:rsid w:val="00DE3A06"/>
    <w:rsid w:val="00DE3F72"/>
    <w:rsid w:val="00DE402B"/>
    <w:rsid w:val="00DE41C3"/>
    <w:rsid w:val="00DE4210"/>
    <w:rsid w:val="00DE43FE"/>
    <w:rsid w:val="00DE4FEA"/>
    <w:rsid w:val="00DE546F"/>
    <w:rsid w:val="00DE6150"/>
    <w:rsid w:val="00DE7818"/>
    <w:rsid w:val="00DF05F0"/>
    <w:rsid w:val="00DF0C5E"/>
    <w:rsid w:val="00DF0EAA"/>
    <w:rsid w:val="00DF10C4"/>
    <w:rsid w:val="00DF1122"/>
    <w:rsid w:val="00DF16A8"/>
    <w:rsid w:val="00DF1ABF"/>
    <w:rsid w:val="00DF1B5D"/>
    <w:rsid w:val="00DF1EFE"/>
    <w:rsid w:val="00DF22FE"/>
    <w:rsid w:val="00DF2538"/>
    <w:rsid w:val="00DF4294"/>
    <w:rsid w:val="00DF4322"/>
    <w:rsid w:val="00DF4475"/>
    <w:rsid w:val="00DF4850"/>
    <w:rsid w:val="00DF49B3"/>
    <w:rsid w:val="00DF4A88"/>
    <w:rsid w:val="00DF4C05"/>
    <w:rsid w:val="00DF590C"/>
    <w:rsid w:val="00DF6C1E"/>
    <w:rsid w:val="00DF6E37"/>
    <w:rsid w:val="00DF766B"/>
    <w:rsid w:val="00E00EB2"/>
    <w:rsid w:val="00E01981"/>
    <w:rsid w:val="00E019A6"/>
    <w:rsid w:val="00E01FA0"/>
    <w:rsid w:val="00E02811"/>
    <w:rsid w:val="00E046A5"/>
    <w:rsid w:val="00E047FD"/>
    <w:rsid w:val="00E0531F"/>
    <w:rsid w:val="00E061B1"/>
    <w:rsid w:val="00E06658"/>
    <w:rsid w:val="00E101AD"/>
    <w:rsid w:val="00E1092D"/>
    <w:rsid w:val="00E1109A"/>
    <w:rsid w:val="00E11A04"/>
    <w:rsid w:val="00E11E62"/>
    <w:rsid w:val="00E1224B"/>
    <w:rsid w:val="00E12EF1"/>
    <w:rsid w:val="00E135B6"/>
    <w:rsid w:val="00E135C9"/>
    <w:rsid w:val="00E13702"/>
    <w:rsid w:val="00E15148"/>
    <w:rsid w:val="00E1587C"/>
    <w:rsid w:val="00E15A75"/>
    <w:rsid w:val="00E15D6B"/>
    <w:rsid w:val="00E16E84"/>
    <w:rsid w:val="00E1753F"/>
    <w:rsid w:val="00E176E2"/>
    <w:rsid w:val="00E17710"/>
    <w:rsid w:val="00E17D34"/>
    <w:rsid w:val="00E20E51"/>
    <w:rsid w:val="00E21C89"/>
    <w:rsid w:val="00E22256"/>
    <w:rsid w:val="00E25515"/>
    <w:rsid w:val="00E270CD"/>
    <w:rsid w:val="00E275A7"/>
    <w:rsid w:val="00E27CB8"/>
    <w:rsid w:val="00E27DDE"/>
    <w:rsid w:val="00E27E4A"/>
    <w:rsid w:val="00E27F72"/>
    <w:rsid w:val="00E303FE"/>
    <w:rsid w:val="00E30835"/>
    <w:rsid w:val="00E30864"/>
    <w:rsid w:val="00E30D79"/>
    <w:rsid w:val="00E310B4"/>
    <w:rsid w:val="00E31437"/>
    <w:rsid w:val="00E31B87"/>
    <w:rsid w:val="00E320AA"/>
    <w:rsid w:val="00E32861"/>
    <w:rsid w:val="00E33920"/>
    <w:rsid w:val="00E33CB1"/>
    <w:rsid w:val="00E3460E"/>
    <w:rsid w:val="00E349F7"/>
    <w:rsid w:val="00E3577B"/>
    <w:rsid w:val="00E35EDC"/>
    <w:rsid w:val="00E3669D"/>
    <w:rsid w:val="00E36C4F"/>
    <w:rsid w:val="00E36E83"/>
    <w:rsid w:val="00E3706C"/>
    <w:rsid w:val="00E37BC0"/>
    <w:rsid w:val="00E40664"/>
    <w:rsid w:val="00E40AD8"/>
    <w:rsid w:val="00E41663"/>
    <w:rsid w:val="00E416A4"/>
    <w:rsid w:val="00E417EC"/>
    <w:rsid w:val="00E41B56"/>
    <w:rsid w:val="00E42663"/>
    <w:rsid w:val="00E4290F"/>
    <w:rsid w:val="00E42A14"/>
    <w:rsid w:val="00E42EEB"/>
    <w:rsid w:val="00E4343F"/>
    <w:rsid w:val="00E43979"/>
    <w:rsid w:val="00E43D6B"/>
    <w:rsid w:val="00E44D35"/>
    <w:rsid w:val="00E44F8D"/>
    <w:rsid w:val="00E4587F"/>
    <w:rsid w:val="00E463CA"/>
    <w:rsid w:val="00E46726"/>
    <w:rsid w:val="00E46FA5"/>
    <w:rsid w:val="00E47051"/>
    <w:rsid w:val="00E50AA3"/>
    <w:rsid w:val="00E50D1F"/>
    <w:rsid w:val="00E5124F"/>
    <w:rsid w:val="00E51448"/>
    <w:rsid w:val="00E51D1C"/>
    <w:rsid w:val="00E51ECC"/>
    <w:rsid w:val="00E54137"/>
    <w:rsid w:val="00E54244"/>
    <w:rsid w:val="00E54366"/>
    <w:rsid w:val="00E54644"/>
    <w:rsid w:val="00E5501D"/>
    <w:rsid w:val="00E555AC"/>
    <w:rsid w:val="00E55E30"/>
    <w:rsid w:val="00E55EA1"/>
    <w:rsid w:val="00E60086"/>
    <w:rsid w:val="00E60231"/>
    <w:rsid w:val="00E60529"/>
    <w:rsid w:val="00E60AD1"/>
    <w:rsid w:val="00E60BEA"/>
    <w:rsid w:val="00E60DC0"/>
    <w:rsid w:val="00E6133C"/>
    <w:rsid w:val="00E613D2"/>
    <w:rsid w:val="00E615E9"/>
    <w:rsid w:val="00E63959"/>
    <w:rsid w:val="00E6399E"/>
    <w:rsid w:val="00E64191"/>
    <w:rsid w:val="00E646F5"/>
    <w:rsid w:val="00E64B11"/>
    <w:rsid w:val="00E6515D"/>
    <w:rsid w:val="00E662B2"/>
    <w:rsid w:val="00E66772"/>
    <w:rsid w:val="00E67984"/>
    <w:rsid w:val="00E67C9E"/>
    <w:rsid w:val="00E67EAB"/>
    <w:rsid w:val="00E67F81"/>
    <w:rsid w:val="00E70098"/>
    <w:rsid w:val="00E701BE"/>
    <w:rsid w:val="00E70748"/>
    <w:rsid w:val="00E70765"/>
    <w:rsid w:val="00E713FD"/>
    <w:rsid w:val="00E717CB"/>
    <w:rsid w:val="00E71F18"/>
    <w:rsid w:val="00E72252"/>
    <w:rsid w:val="00E72267"/>
    <w:rsid w:val="00E7253F"/>
    <w:rsid w:val="00E72DA2"/>
    <w:rsid w:val="00E7309D"/>
    <w:rsid w:val="00E73210"/>
    <w:rsid w:val="00E733B1"/>
    <w:rsid w:val="00E735F0"/>
    <w:rsid w:val="00E7375E"/>
    <w:rsid w:val="00E73883"/>
    <w:rsid w:val="00E73A1A"/>
    <w:rsid w:val="00E73BBF"/>
    <w:rsid w:val="00E73F3D"/>
    <w:rsid w:val="00E76286"/>
    <w:rsid w:val="00E765C9"/>
    <w:rsid w:val="00E7737E"/>
    <w:rsid w:val="00E778CC"/>
    <w:rsid w:val="00E807AD"/>
    <w:rsid w:val="00E80AF4"/>
    <w:rsid w:val="00E80B90"/>
    <w:rsid w:val="00E81387"/>
    <w:rsid w:val="00E81422"/>
    <w:rsid w:val="00E8191C"/>
    <w:rsid w:val="00E81F68"/>
    <w:rsid w:val="00E823F5"/>
    <w:rsid w:val="00E8253B"/>
    <w:rsid w:val="00E82AA9"/>
    <w:rsid w:val="00E82FDC"/>
    <w:rsid w:val="00E8301C"/>
    <w:rsid w:val="00E834CA"/>
    <w:rsid w:val="00E8377A"/>
    <w:rsid w:val="00E8581A"/>
    <w:rsid w:val="00E869B0"/>
    <w:rsid w:val="00E86A17"/>
    <w:rsid w:val="00E86B2A"/>
    <w:rsid w:val="00E87066"/>
    <w:rsid w:val="00E8759A"/>
    <w:rsid w:val="00E87703"/>
    <w:rsid w:val="00E905E7"/>
    <w:rsid w:val="00E919AB"/>
    <w:rsid w:val="00E91E42"/>
    <w:rsid w:val="00E927F6"/>
    <w:rsid w:val="00E92D2B"/>
    <w:rsid w:val="00E933F8"/>
    <w:rsid w:val="00E934C4"/>
    <w:rsid w:val="00E939C4"/>
    <w:rsid w:val="00E941EC"/>
    <w:rsid w:val="00E94679"/>
    <w:rsid w:val="00E94C32"/>
    <w:rsid w:val="00E9543E"/>
    <w:rsid w:val="00E9610E"/>
    <w:rsid w:val="00E96545"/>
    <w:rsid w:val="00E971B4"/>
    <w:rsid w:val="00E973A0"/>
    <w:rsid w:val="00EA0161"/>
    <w:rsid w:val="00EA0169"/>
    <w:rsid w:val="00EA3A56"/>
    <w:rsid w:val="00EA3DAA"/>
    <w:rsid w:val="00EA4388"/>
    <w:rsid w:val="00EA4C16"/>
    <w:rsid w:val="00EA53AC"/>
    <w:rsid w:val="00EA5596"/>
    <w:rsid w:val="00EA5FCE"/>
    <w:rsid w:val="00EA62BB"/>
    <w:rsid w:val="00EA670B"/>
    <w:rsid w:val="00EA739A"/>
    <w:rsid w:val="00EA745B"/>
    <w:rsid w:val="00EA795B"/>
    <w:rsid w:val="00EB01CF"/>
    <w:rsid w:val="00EB046A"/>
    <w:rsid w:val="00EB0B51"/>
    <w:rsid w:val="00EB0D67"/>
    <w:rsid w:val="00EB1118"/>
    <w:rsid w:val="00EB1C6F"/>
    <w:rsid w:val="00EB2FCF"/>
    <w:rsid w:val="00EB3673"/>
    <w:rsid w:val="00EB3AB6"/>
    <w:rsid w:val="00EB3EE2"/>
    <w:rsid w:val="00EB4B35"/>
    <w:rsid w:val="00EB4BBE"/>
    <w:rsid w:val="00EB5578"/>
    <w:rsid w:val="00EB58DA"/>
    <w:rsid w:val="00EB5AA5"/>
    <w:rsid w:val="00EB5BFE"/>
    <w:rsid w:val="00EB64AB"/>
    <w:rsid w:val="00EB65D5"/>
    <w:rsid w:val="00EB6CAC"/>
    <w:rsid w:val="00EB6E79"/>
    <w:rsid w:val="00EB740F"/>
    <w:rsid w:val="00EB779E"/>
    <w:rsid w:val="00EB7B47"/>
    <w:rsid w:val="00EB7FDB"/>
    <w:rsid w:val="00EC05EF"/>
    <w:rsid w:val="00EC0BAD"/>
    <w:rsid w:val="00EC0D3A"/>
    <w:rsid w:val="00EC0D66"/>
    <w:rsid w:val="00EC0DBC"/>
    <w:rsid w:val="00EC127C"/>
    <w:rsid w:val="00EC1A6C"/>
    <w:rsid w:val="00EC1D11"/>
    <w:rsid w:val="00EC2F49"/>
    <w:rsid w:val="00EC311F"/>
    <w:rsid w:val="00EC3947"/>
    <w:rsid w:val="00EC39AF"/>
    <w:rsid w:val="00EC3C31"/>
    <w:rsid w:val="00EC409A"/>
    <w:rsid w:val="00EC4446"/>
    <w:rsid w:val="00EC68E8"/>
    <w:rsid w:val="00EC6B47"/>
    <w:rsid w:val="00EC71AB"/>
    <w:rsid w:val="00EC7F34"/>
    <w:rsid w:val="00ED0E78"/>
    <w:rsid w:val="00ED1C94"/>
    <w:rsid w:val="00ED2099"/>
    <w:rsid w:val="00ED4836"/>
    <w:rsid w:val="00ED53C5"/>
    <w:rsid w:val="00ED6177"/>
    <w:rsid w:val="00ED6324"/>
    <w:rsid w:val="00EE019B"/>
    <w:rsid w:val="00EE0AB2"/>
    <w:rsid w:val="00EE0F99"/>
    <w:rsid w:val="00EE2062"/>
    <w:rsid w:val="00EE3D08"/>
    <w:rsid w:val="00EE4AFF"/>
    <w:rsid w:val="00EE4B98"/>
    <w:rsid w:val="00EE55D0"/>
    <w:rsid w:val="00EE6575"/>
    <w:rsid w:val="00EE71CD"/>
    <w:rsid w:val="00EE7565"/>
    <w:rsid w:val="00EE7751"/>
    <w:rsid w:val="00EE7C2E"/>
    <w:rsid w:val="00EF00BE"/>
    <w:rsid w:val="00EF048D"/>
    <w:rsid w:val="00EF0E5D"/>
    <w:rsid w:val="00EF11F1"/>
    <w:rsid w:val="00EF1C4E"/>
    <w:rsid w:val="00EF2FE2"/>
    <w:rsid w:val="00EF3983"/>
    <w:rsid w:val="00EF403C"/>
    <w:rsid w:val="00EF4715"/>
    <w:rsid w:val="00EF48B1"/>
    <w:rsid w:val="00EF512E"/>
    <w:rsid w:val="00EF5BCA"/>
    <w:rsid w:val="00EF6089"/>
    <w:rsid w:val="00EF65C2"/>
    <w:rsid w:val="00EF6C45"/>
    <w:rsid w:val="00F017A6"/>
    <w:rsid w:val="00F01A01"/>
    <w:rsid w:val="00F01D88"/>
    <w:rsid w:val="00F020F3"/>
    <w:rsid w:val="00F02AA7"/>
    <w:rsid w:val="00F02BF9"/>
    <w:rsid w:val="00F04FC4"/>
    <w:rsid w:val="00F05035"/>
    <w:rsid w:val="00F059AB"/>
    <w:rsid w:val="00F07CB4"/>
    <w:rsid w:val="00F1016C"/>
    <w:rsid w:val="00F104C9"/>
    <w:rsid w:val="00F10786"/>
    <w:rsid w:val="00F10ABE"/>
    <w:rsid w:val="00F118D3"/>
    <w:rsid w:val="00F11926"/>
    <w:rsid w:val="00F11B6D"/>
    <w:rsid w:val="00F1291C"/>
    <w:rsid w:val="00F12933"/>
    <w:rsid w:val="00F12E4F"/>
    <w:rsid w:val="00F138B5"/>
    <w:rsid w:val="00F13D96"/>
    <w:rsid w:val="00F14462"/>
    <w:rsid w:val="00F15820"/>
    <w:rsid w:val="00F162DB"/>
    <w:rsid w:val="00F16A39"/>
    <w:rsid w:val="00F16B97"/>
    <w:rsid w:val="00F171C7"/>
    <w:rsid w:val="00F20E4A"/>
    <w:rsid w:val="00F21DE7"/>
    <w:rsid w:val="00F2221A"/>
    <w:rsid w:val="00F222F3"/>
    <w:rsid w:val="00F2268D"/>
    <w:rsid w:val="00F22F4C"/>
    <w:rsid w:val="00F2369E"/>
    <w:rsid w:val="00F2385F"/>
    <w:rsid w:val="00F2497D"/>
    <w:rsid w:val="00F24A3B"/>
    <w:rsid w:val="00F24CD0"/>
    <w:rsid w:val="00F252BD"/>
    <w:rsid w:val="00F255EA"/>
    <w:rsid w:val="00F26416"/>
    <w:rsid w:val="00F30094"/>
    <w:rsid w:val="00F30441"/>
    <w:rsid w:val="00F30B2F"/>
    <w:rsid w:val="00F3100A"/>
    <w:rsid w:val="00F31131"/>
    <w:rsid w:val="00F320E7"/>
    <w:rsid w:val="00F32408"/>
    <w:rsid w:val="00F328E5"/>
    <w:rsid w:val="00F32D01"/>
    <w:rsid w:val="00F32E57"/>
    <w:rsid w:val="00F32FB7"/>
    <w:rsid w:val="00F338FC"/>
    <w:rsid w:val="00F33DA9"/>
    <w:rsid w:val="00F33EED"/>
    <w:rsid w:val="00F34103"/>
    <w:rsid w:val="00F349C1"/>
    <w:rsid w:val="00F3525E"/>
    <w:rsid w:val="00F35300"/>
    <w:rsid w:val="00F357D6"/>
    <w:rsid w:val="00F35ACA"/>
    <w:rsid w:val="00F367DD"/>
    <w:rsid w:val="00F3689F"/>
    <w:rsid w:val="00F36945"/>
    <w:rsid w:val="00F369E7"/>
    <w:rsid w:val="00F36EBE"/>
    <w:rsid w:val="00F40965"/>
    <w:rsid w:val="00F4159F"/>
    <w:rsid w:val="00F41FDD"/>
    <w:rsid w:val="00F4201F"/>
    <w:rsid w:val="00F42792"/>
    <w:rsid w:val="00F42B82"/>
    <w:rsid w:val="00F431F6"/>
    <w:rsid w:val="00F4396A"/>
    <w:rsid w:val="00F439B7"/>
    <w:rsid w:val="00F44014"/>
    <w:rsid w:val="00F443E2"/>
    <w:rsid w:val="00F44602"/>
    <w:rsid w:val="00F44B07"/>
    <w:rsid w:val="00F44E88"/>
    <w:rsid w:val="00F45482"/>
    <w:rsid w:val="00F455C8"/>
    <w:rsid w:val="00F4660C"/>
    <w:rsid w:val="00F46780"/>
    <w:rsid w:val="00F46A3C"/>
    <w:rsid w:val="00F47769"/>
    <w:rsid w:val="00F47969"/>
    <w:rsid w:val="00F47CB2"/>
    <w:rsid w:val="00F47D03"/>
    <w:rsid w:val="00F47D0C"/>
    <w:rsid w:val="00F51576"/>
    <w:rsid w:val="00F51FCA"/>
    <w:rsid w:val="00F53321"/>
    <w:rsid w:val="00F53AD0"/>
    <w:rsid w:val="00F55DF8"/>
    <w:rsid w:val="00F5655A"/>
    <w:rsid w:val="00F56844"/>
    <w:rsid w:val="00F56CA5"/>
    <w:rsid w:val="00F579A8"/>
    <w:rsid w:val="00F606C2"/>
    <w:rsid w:val="00F60DB5"/>
    <w:rsid w:val="00F61D7C"/>
    <w:rsid w:val="00F624EA"/>
    <w:rsid w:val="00F62A32"/>
    <w:rsid w:val="00F62EBA"/>
    <w:rsid w:val="00F632F9"/>
    <w:rsid w:val="00F6349B"/>
    <w:rsid w:val="00F644E7"/>
    <w:rsid w:val="00F64613"/>
    <w:rsid w:val="00F646D4"/>
    <w:rsid w:val="00F650A8"/>
    <w:rsid w:val="00F65408"/>
    <w:rsid w:val="00F65C92"/>
    <w:rsid w:val="00F66865"/>
    <w:rsid w:val="00F66A2F"/>
    <w:rsid w:val="00F67A24"/>
    <w:rsid w:val="00F70D35"/>
    <w:rsid w:val="00F70ED7"/>
    <w:rsid w:val="00F718A6"/>
    <w:rsid w:val="00F719AB"/>
    <w:rsid w:val="00F72017"/>
    <w:rsid w:val="00F720ED"/>
    <w:rsid w:val="00F72B1B"/>
    <w:rsid w:val="00F72BDE"/>
    <w:rsid w:val="00F738E1"/>
    <w:rsid w:val="00F73E7D"/>
    <w:rsid w:val="00F74C49"/>
    <w:rsid w:val="00F75508"/>
    <w:rsid w:val="00F75811"/>
    <w:rsid w:val="00F75868"/>
    <w:rsid w:val="00F75DD8"/>
    <w:rsid w:val="00F768A7"/>
    <w:rsid w:val="00F77481"/>
    <w:rsid w:val="00F7779A"/>
    <w:rsid w:val="00F77EAA"/>
    <w:rsid w:val="00F80377"/>
    <w:rsid w:val="00F81938"/>
    <w:rsid w:val="00F819B2"/>
    <w:rsid w:val="00F81ECA"/>
    <w:rsid w:val="00F82579"/>
    <w:rsid w:val="00F825F4"/>
    <w:rsid w:val="00F82ABE"/>
    <w:rsid w:val="00F82EDF"/>
    <w:rsid w:val="00F83574"/>
    <w:rsid w:val="00F83663"/>
    <w:rsid w:val="00F83C29"/>
    <w:rsid w:val="00F83DD3"/>
    <w:rsid w:val="00F843AB"/>
    <w:rsid w:val="00F84716"/>
    <w:rsid w:val="00F84811"/>
    <w:rsid w:val="00F84E52"/>
    <w:rsid w:val="00F8591E"/>
    <w:rsid w:val="00F85D83"/>
    <w:rsid w:val="00F868F8"/>
    <w:rsid w:val="00F86CAA"/>
    <w:rsid w:val="00F86E38"/>
    <w:rsid w:val="00F8733D"/>
    <w:rsid w:val="00F8756A"/>
    <w:rsid w:val="00F8757A"/>
    <w:rsid w:val="00F877AD"/>
    <w:rsid w:val="00F8780D"/>
    <w:rsid w:val="00F879FA"/>
    <w:rsid w:val="00F87D48"/>
    <w:rsid w:val="00F90047"/>
    <w:rsid w:val="00F90769"/>
    <w:rsid w:val="00F9170E"/>
    <w:rsid w:val="00F924CE"/>
    <w:rsid w:val="00F93067"/>
    <w:rsid w:val="00F932FC"/>
    <w:rsid w:val="00F95D00"/>
    <w:rsid w:val="00F96141"/>
    <w:rsid w:val="00F96366"/>
    <w:rsid w:val="00F967C4"/>
    <w:rsid w:val="00F9685F"/>
    <w:rsid w:val="00F97543"/>
    <w:rsid w:val="00F97AD8"/>
    <w:rsid w:val="00FA003E"/>
    <w:rsid w:val="00FA117A"/>
    <w:rsid w:val="00FA117B"/>
    <w:rsid w:val="00FA1835"/>
    <w:rsid w:val="00FA24A5"/>
    <w:rsid w:val="00FA3027"/>
    <w:rsid w:val="00FA329D"/>
    <w:rsid w:val="00FA3302"/>
    <w:rsid w:val="00FA36E2"/>
    <w:rsid w:val="00FA48C7"/>
    <w:rsid w:val="00FA51A7"/>
    <w:rsid w:val="00FA5BBB"/>
    <w:rsid w:val="00FA5F6C"/>
    <w:rsid w:val="00FA6008"/>
    <w:rsid w:val="00FA60D9"/>
    <w:rsid w:val="00FA61BE"/>
    <w:rsid w:val="00FA6DDC"/>
    <w:rsid w:val="00FA7E0A"/>
    <w:rsid w:val="00FB0962"/>
    <w:rsid w:val="00FB0A40"/>
    <w:rsid w:val="00FB12DC"/>
    <w:rsid w:val="00FB1BA6"/>
    <w:rsid w:val="00FB1EE5"/>
    <w:rsid w:val="00FB359F"/>
    <w:rsid w:val="00FB38B5"/>
    <w:rsid w:val="00FB3E71"/>
    <w:rsid w:val="00FB48E4"/>
    <w:rsid w:val="00FB4AE6"/>
    <w:rsid w:val="00FB4BF4"/>
    <w:rsid w:val="00FB5167"/>
    <w:rsid w:val="00FB52E8"/>
    <w:rsid w:val="00FB59A7"/>
    <w:rsid w:val="00FB6340"/>
    <w:rsid w:val="00FB66BF"/>
    <w:rsid w:val="00FB6D62"/>
    <w:rsid w:val="00FC0705"/>
    <w:rsid w:val="00FC0E90"/>
    <w:rsid w:val="00FC1005"/>
    <w:rsid w:val="00FC1627"/>
    <w:rsid w:val="00FC167A"/>
    <w:rsid w:val="00FC185C"/>
    <w:rsid w:val="00FC269A"/>
    <w:rsid w:val="00FC29AB"/>
    <w:rsid w:val="00FC2A1C"/>
    <w:rsid w:val="00FC2F8B"/>
    <w:rsid w:val="00FC336A"/>
    <w:rsid w:val="00FC3D98"/>
    <w:rsid w:val="00FC5354"/>
    <w:rsid w:val="00FC558F"/>
    <w:rsid w:val="00FC5670"/>
    <w:rsid w:val="00FC5BBD"/>
    <w:rsid w:val="00FC6B48"/>
    <w:rsid w:val="00FC6B72"/>
    <w:rsid w:val="00FC764D"/>
    <w:rsid w:val="00FC7F63"/>
    <w:rsid w:val="00FD0529"/>
    <w:rsid w:val="00FD0E09"/>
    <w:rsid w:val="00FD0FE2"/>
    <w:rsid w:val="00FD153B"/>
    <w:rsid w:val="00FD1736"/>
    <w:rsid w:val="00FD1DE0"/>
    <w:rsid w:val="00FD34A9"/>
    <w:rsid w:val="00FD43DA"/>
    <w:rsid w:val="00FD4D4C"/>
    <w:rsid w:val="00FD5288"/>
    <w:rsid w:val="00FD57ED"/>
    <w:rsid w:val="00FD5A0F"/>
    <w:rsid w:val="00FD64B3"/>
    <w:rsid w:val="00FD67DE"/>
    <w:rsid w:val="00FD7910"/>
    <w:rsid w:val="00FE04AB"/>
    <w:rsid w:val="00FE0B7F"/>
    <w:rsid w:val="00FE2018"/>
    <w:rsid w:val="00FE22FA"/>
    <w:rsid w:val="00FE2472"/>
    <w:rsid w:val="00FE34B2"/>
    <w:rsid w:val="00FE5CEB"/>
    <w:rsid w:val="00FE5D1A"/>
    <w:rsid w:val="00FE5FC6"/>
    <w:rsid w:val="00FE626C"/>
    <w:rsid w:val="00FE692D"/>
    <w:rsid w:val="00FE6A12"/>
    <w:rsid w:val="00FE70E7"/>
    <w:rsid w:val="00FF0285"/>
    <w:rsid w:val="00FF03D7"/>
    <w:rsid w:val="00FF1176"/>
    <w:rsid w:val="00FF13A6"/>
    <w:rsid w:val="00FF1CA4"/>
    <w:rsid w:val="00FF1F7D"/>
    <w:rsid w:val="00FF30EE"/>
    <w:rsid w:val="00FF3540"/>
    <w:rsid w:val="00FF3A1D"/>
    <w:rsid w:val="00FF3A5E"/>
    <w:rsid w:val="00FF4472"/>
    <w:rsid w:val="00FF4AF7"/>
    <w:rsid w:val="00FF4EC0"/>
    <w:rsid w:val="00FF52EA"/>
    <w:rsid w:val="00FF6646"/>
    <w:rsid w:val="00FF6A39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  <v:textbox inset=",7.2pt,,7.2pt"/>
    </o:shapedefaults>
    <o:shapelayout v:ext="edit">
      <o:idmap v:ext="edit" data="1"/>
    </o:shapelayout>
  </w:shapeDefaults>
  <w:decimalSymbol w:val="."/>
  <w:listSeparator w:val=","/>
  <w14:docId w14:val="483F7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064CAC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3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customStyle="1" w:styleId="word">
    <w:name w:val="word"/>
    <w:basedOn w:val="a0"/>
  </w:style>
  <w:style w:type="character" w:customStyle="1" w:styleId="15">
    <w:name w:val="15"/>
    <w:rPr>
      <w:rFonts w:ascii="Calibri" w:hAnsi="Calibri" w:cs="Calibri" w:hint="default"/>
      <w:sz w:val="20"/>
      <w:szCs w:val="20"/>
    </w:rPr>
  </w:style>
  <w:style w:type="paragraph" w:styleId="a5">
    <w:name w:val="Body Text Indent"/>
    <w:basedOn w:val="a"/>
    <w:pPr>
      <w:ind w:left="720"/>
    </w:pPr>
    <w:rPr>
      <w:rFonts w:ascii="Garamond" w:hAnsi="Garamond"/>
      <w:sz w:val="22"/>
      <w:szCs w:val="22"/>
    </w:rPr>
  </w:style>
  <w:style w:type="paragraph" w:styleId="3">
    <w:name w:val="Body Text Indent 3"/>
    <w:basedOn w:val="a"/>
    <w:pPr>
      <w:ind w:firstLine="360"/>
    </w:pPr>
    <w:rPr>
      <w:rFonts w:ascii="Garamond" w:hAnsi="Garamond"/>
      <w:sz w:val="22"/>
      <w:szCs w:val="22"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Title"/>
    <w:basedOn w:val="a"/>
    <w:link w:val="a8"/>
    <w:qFormat/>
    <w:pPr>
      <w:jc w:val="center"/>
    </w:pPr>
    <w:rPr>
      <w:rFonts w:ascii="Garamond" w:hAnsi="Garamond"/>
      <w:b/>
      <w:sz w:val="22"/>
      <w:szCs w:val="22"/>
    </w:rPr>
  </w:style>
  <w:style w:type="paragraph" w:styleId="20">
    <w:name w:val="Body Text Indent 2"/>
    <w:basedOn w:val="a"/>
    <w:pPr>
      <w:ind w:left="360"/>
    </w:pPr>
    <w:rPr>
      <w:rFonts w:ascii="Garamond" w:hAnsi="Garamond"/>
      <w:sz w:val="22"/>
      <w:szCs w:val="22"/>
    </w:r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p0">
    <w:name w:val="p0"/>
    <w:basedOn w:val="a"/>
    <w:pPr>
      <w:jc w:val="both"/>
    </w:pPr>
    <w:rPr>
      <w:rFonts w:ascii="Calibri" w:hAnsi="Calibri" w:cs="Calibri"/>
      <w:sz w:val="21"/>
      <w:szCs w:val="21"/>
      <w:lang w:eastAsia="zh-CN"/>
    </w:rPr>
  </w:style>
  <w:style w:type="character" w:styleId="FollowedHyperlink">
    <w:name w:val="FollowedHyperlink"/>
    <w:uiPriority w:val="99"/>
    <w:semiHidden/>
    <w:unhideWhenUsed/>
    <w:rsid w:val="004B2F3A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EA739A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A739A"/>
  </w:style>
  <w:style w:type="character" w:customStyle="1" w:styleId="ad">
    <w:name w:val="注释文本字符"/>
    <w:link w:val="ac"/>
    <w:uiPriority w:val="99"/>
    <w:semiHidden/>
    <w:rsid w:val="00EA739A"/>
    <w:rPr>
      <w:sz w:val="24"/>
      <w:szCs w:val="24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739A"/>
    <w:rPr>
      <w:b/>
      <w:bCs/>
    </w:rPr>
  </w:style>
  <w:style w:type="character" w:customStyle="1" w:styleId="af">
    <w:name w:val="批注主题字符"/>
    <w:link w:val="ae"/>
    <w:uiPriority w:val="99"/>
    <w:semiHidden/>
    <w:rsid w:val="00EA739A"/>
    <w:rPr>
      <w:b/>
      <w:bCs/>
      <w:sz w:val="24"/>
      <w:szCs w:val="24"/>
      <w:lang w:eastAsia="en-US"/>
    </w:rPr>
  </w:style>
  <w:style w:type="character" w:styleId="af0">
    <w:name w:val="Strong"/>
    <w:uiPriority w:val="22"/>
    <w:qFormat/>
    <w:rsid w:val="00F75DD8"/>
    <w:rPr>
      <w:b/>
      <w:bCs/>
    </w:rPr>
  </w:style>
  <w:style w:type="character" w:customStyle="1" w:styleId="40">
    <w:name w:val="标题 4字符"/>
    <w:link w:val="4"/>
    <w:uiPriority w:val="9"/>
    <w:rsid w:val="00064CAC"/>
    <w:rPr>
      <w:rFonts w:ascii="Calibri" w:eastAsia="宋体" w:hAnsi="Calibri" w:cs="Times New Roman"/>
      <w:b/>
      <w:bCs/>
      <w:sz w:val="28"/>
      <w:szCs w:val="28"/>
      <w:lang w:eastAsia="en-US"/>
    </w:rPr>
  </w:style>
  <w:style w:type="paragraph" w:styleId="2">
    <w:name w:val="List Bullet 2"/>
    <w:basedOn w:val="a"/>
    <w:uiPriority w:val="99"/>
    <w:unhideWhenUsed/>
    <w:rsid w:val="00064CAC"/>
    <w:pPr>
      <w:numPr>
        <w:numId w:val="2"/>
      </w:numPr>
      <w:contextualSpacing/>
    </w:pPr>
  </w:style>
  <w:style w:type="paragraph" w:styleId="af1">
    <w:name w:val="Body Text"/>
    <w:basedOn w:val="a"/>
    <w:link w:val="af2"/>
    <w:uiPriority w:val="99"/>
    <w:unhideWhenUsed/>
    <w:rsid w:val="00064CAC"/>
    <w:pPr>
      <w:spacing w:after="120"/>
    </w:pPr>
  </w:style>
  <w:style w:type="character" w:customStyle="1" w:styleId="af2">
    <w:name w:val="正文文本字符"/>
    <w:link w:val="af1"/>
    <w:uiPriority w:val="99"/>
    <w:rsid w:val="00064CAC"/>
    <w:rPr>
      <w:sz w:val="24"/>
      <w:szCs w:val="24"/>
      <w:lang w:eastAsia="en-US"/>
    </w:rPr>
  </w:style>
  <w:style w:type="character" w:customStyle="1" w:styleId="50">
    <w:name w:val="标题 5字符"/>
    <w:link w:val="5"/>
    <w:uiPriority w:val="9"/>
    <w:rsid w:val="00D23E7C"/>
    <w:rPr>
      <w:b/>
      <w:bCs/>
      <w:sz w:val="28"/>
      <w:szCs w:val="28"/>
      <w:lang w:eastAsia="en-US"/>
    </w:rPr>
  </w:style>
  <w:style w:type="paragraph" w:styleId="af3">
    <w:name w:val="List"/>
    <w:basedOn w:val="a"/>
    <w:uiPriority w:val="99"/>
    <w:unhideWhenUsed/>
    <w:rsid w:val="00D23E7C"/>
    <w:pPr>
      <w:ind w:left="200" w:hangingChars="200" w:hanging="200"/>
      <w:contextualSpacing/>
    </w:pPr>
  </w:style>
  <w:style w:type="character" w:customStyle="1" w:styleId="a8">
    <w:name w:val="标题字符"/>
    <w:link w:val="a7"/>
    <w:rsid w:val="00DB063F"/>
    <w:rPr>
      <w:rFonts w:ascii="Garamond" w:hAnsi="Garamond"/>
      <w:b/>
      <w:sz w:val="22"/>
      <w:szCs w:val="22"/>
      <w:lang w:eastAsia="en-US"/>
    </w:rPr>
  </w:style>
  <w:style w:type="paragraph" w:styleId="af4">
    <w:name w:val="Normal (Web)"/>
    <w:basedOn w:val="a"/>
    <w:uiPriority w:val="99"/>
    <w:semiHidden/>
    <w:unhideWhenUsed/>
    <w:rsid w:val="00B53B47"/>
    <w:pPr>
      <w:spacing w:before="100" w:beforeAutospacing="1" w:after="100" w:afterAutospacing="1"/>
    </w:pPr>
    <w:rPr>
      <w:rFonts w:ascii="Times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B22A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064CAC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3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customStyle="1" w:styleId="word">
    <w:name w:val="word"/>
    <w:basedOn w:val="a0"/>
  </w:style>
  <w:style w:type="character" w:customStyle="1" w:styleId="15">
    <w:name w:val="15"/>
    <w:rPr>
      <w:rFonts w:ascii="Calibri" w:hAnsi="Calibri" w:cs="Calibri" w:hint="default"/>
      <w:sz w:val="20"/>
      <w:szCs w:val="20"/>
    </w:rPr>
  </w:style>
  <w:style w:type="paragraph" w:styleId="a5">
    <w:name w:val="Body Text Indent"/>
    <w:basedOn w:val="a"/>
    <w:pPr>
      <w:ind w:left="720"/>
    </w:pPr>
    <w:rPr>
      <w:rFonts w:ascii="Garamond" w:hAnsi="Garamond"/>
      <w:sz w:val="22"/>
      <w:szCs w:val="22"/>
    </w:rPr>
  </w:style>
  <w:style w:type="paragraph" w:styleId="3">
    <w:name w:val="Body Text Indent 3"/>
    <w:basedOn w:val="a"/>
    <w:pPr>
      <w:ind w:firstLine="360"/>
    </w:pPr>
    <w:rPr>
      <w:rFonts w:ascii="Garamond" w:hAnsi="Garamond"/>
      <w:sz w:val="22"/>
      <w:szCs w:val="22"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Title"/>
    <w:basedOn w:val="a"/>
    <w:link w:val="a8"/>
    <w:qFormat/>
    <w:pPr>
      <w:jc w:val="center"/>
    </w:pPr>
    <w:rPr>
      <w:rFonts w:ascii="Garamond" w:hAnsi="Garamond"/>
      <w:b/>
      <w:sz w:val="22"/>
      <w:szCs w:val="22"/>
    </w:rPr>
  </w:style>
  <w:style w:type="paragraph" w:styleId="20">
    <w:name w:val="Body Text Indent 2"/>
    <w:basedOn w:val="a"/>
    <w:pPr>
      <w:ind w:left="360"/>
    </w:pPr>
    <w:rPr>
      <w:rFonts w:ascii="Garamond" w:hAnsi="Garamond"/>
      <w:sz w:val="22"/>
      <w:szCs w:val="22"/>
    </w:r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p0">
    <w:name w:val="p0"/>
    <w:basedOn w:val="a"/>
    <w:pPr>
      <w:jc w:val="both"/>
    </w:pPr>
    <w:rPr>
      <w:rFonts w:ascii="Calibri" w:hAnsi="Calibri" w:cs="Calibri"/>
      <w:sz w:val="21"/>
      <w:szCs w:val="21"/>
      <w:lang w:eastAsia="zh-CN"/>
    </w:rPr>
  </w:style>
  <w:style w:type="character" w:styleId="FollowedHyperlink">
    <w:name w:val="FollowedHyperlink"/>
    <w:uiPriority w:val="99"/>
    <w:semiHidden/>
    <w:unhideWhenUsed/>
    <w:rsid w:val="004B2F3A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EA739A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A739A"/>
  </w:style>
  <w:style w:type="character" w:customStyle="1" w:styleId="ad">
    <w:name w:val="注释文本字符"/>
    <w:link w:val="ac"/>
    <w:uiPriority w:val="99"/>
    <w:semiHidden/>
    <w:rsid w:val="00EA739A"/>
    <w:rPr>
      <w:sz w:val="24"/>
      <w:szCs w:val="24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739A"/>
    <w:rPr>
      <w:b/>
      <w:bCs/>
    </w:rPr>
  </w:style>
  <w:style w:type="character" w:customStyle="1" w:styleId="af">
    <w:name w:val="批注主题字符"/>
    <w:link w:val="ae"/>
    <w:uiPriority w:val="99"/>
    <w:semiHidden/>
    <w:rsid w:val="00EA739A"/>
    <w:rPr>
      <w:b/>
      <w:bCs/>
      <w:sz w:val="24"/>
      <w:szCs w:val="24"/>
      <w:lang w:eastAsia="en-US"/>
    </w:rPr>
  </w:style>
  <w:style w:type="character" w:styleId="af0">
    <w:name w:val="Strong"/>
    <w:uiPriority w:val="22"/>
    <w:qFormat/>
    <w:rsid w:val="00F75DD8"/>
    <w:rPr>
      <w:b/>
      <w:bCs/>
    </w:rPr>
  </w:style>
  <w:style w:type="character" w:customStyle="1" w:styleId="40">
    <w:name w:val="标题 4字符"/>
    <w:link w:val="4"/>
    <w:uiPriority w:val="9"/>
    <w:rsid w:val="00064CAC"/>
    <w:rPr>
      <w:rFonts w:ascii="Calibri" w:eastAsia="宋体" w:hAnsi="Calibri" w:cs="Times New Roman"/>
      <w:b/>
      <w:bCs/>
      <w:sz w:val="28"/>
      <w:szCs w:val="28"/>
      <w:lang w:eastAsia="en-US"/>
    </w:rPr>
  </w:style>
  <w:style w:type="paragraph" w:styleId="2">
    <w:name w:val="List Bullet 2"/>
    <w:basedOn w:val="a"/>
    <w:uiPriority w:val="99"/>
    <w:unhideWhenUsed/>
    <w:rsid w:val="00064CAC"/>
    <w:pPr>
      <w:numPr>
        <w:numId w:val="2"/>
      </w:numPr>
      <w:contextualSpacing/>
    </w:pPr>
  </w:style>
  <w:style w:type="paragraph" w:styleId="af1">
    <w:name w:val="Body Text"/>
    <w:basedOn w:val="a"/>
    <w:link w:val="af2"/>
    <w:uiPriority w:val="99"/>
    <w:unhideWhenUsed/>
    <w:rsid w:val="00064CAC"/>
    <w:pPr>
      <w:spacing w:after="120"/>
    </w:pPr>
  </w:style>
  <w:style w:type="character" w:customStyle="1" w:styleId="af2">
    <w:name w:val="正文文本字符"/>
    <w:link w:val="af1"/>
    <w:uiPriority w:val="99"/>
    <w:rsid w:val="00064CAC"/>
    <w:rPr>
      <w:sz w:val="24"/>
      <w:szCs w:val="24"/>
      <w:lang w:eastAsia="en-US"/>
    </w:rPr>
  </w:style>
  <w:style w:type="character" w:customStyle="1" w:styleId="50">
    <w:name w:val="标题 5字符"/>
    <w:link w:val="5"/>
    <w:uiPriority w:val="9"/>
    <w:rsid w:val="00D23E7C"/>
    <w:rPr>
      <w:b/>
      <w:bCs/>
      <w:sz w:val="28"/>
      <w:szCs w:val="28"/>
      <w:lang w:eastAsia="en-US"/>
    </w:rPr>
  </w:style>
  <w:style w:type="paragraph" w:styleId="af3">
    <w:name w:val="List"/>
    <w:basedOn w:val="a"/>
    <w:uiPriority w:val="99"/>
    <w:unhideWhenUsed/>
    <w:rsid w:val="00D23E7C"/>
    <w:pPr>
      <w:ind w:left="200" w:hangingChars="200" w:hanging="200"/>
      <w:contextualSpacing/>
    </w:pPr>
  </w:style>
  <w:style w:type="character" w:customStyle="1" w:styleId="a8">
    <w:name w:val="标题字符"/>
    <w:link w:val="a7"/>
    <w:rsid w:val="00DB063F"/>
    <w:rPr>
      <w:rFonts w:ascii="Garamond" w:hAnsi="Garamond"/>
      <w:b/>
      <w:sz w:val="22"/>
      <w:szCs w:val="22"/>
      <w:lang w:eastAsia="en-US"/>
    </w:rPr>
  </w:style>
  <w:style w:type="paragraph" w:styleId="af4">
    <w:name w:val="Normal (Web)"/>
    <w:basedOn w:val="a"/>
    <w:uiPriority w:val="99"/>
    <w:semiHidden/>
    <w:unhideWhenUsed/>
    <w:rsid w:val="00B53B47"/>
    <w:pPr>
      <w:spacing w:before="100" w:beforeAutospacing="1" w:after="100" w:afterAutospacing="1"/>
    </w:pPr>
    <w:rPr>
      <w:rFonts w:ascii="Times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B2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henliupenn@gmail.com" TargetMode="External"/><Relationship Id="rId10" Type="http://schemas.openxmlformats.org/officeDocument/2006/relationships/hyperlink" Target="mailto:chenliupenn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723E23-1581-2C47-924C-F01CDE87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834</Words>
  <Characters>4759</Characters>
  <Application>Microsoft Macintosh Word</Application>
  <DocSecurity>0</DocSecurity>
  <PresentationFormat/>
  <Lines>39</Lines>
  <Paragraphs>11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CATHERINE A</vt:lpstr>
    </vt:vector>
  </TitlesOfParts>
  <Manager/>
  <Company>Bay Area Legal Aid</Company>
  <LinksUpToDate>false</LinksUpToDate>
  <CharactersWithSpaces>5582</CharactersWithSpaces>
  <SharedDoc>false</SharedDoc>
  <HLinks>
    <vt:vector size="12" baseType="variant">
      <vt:variant>
        <vt:i4>5767194</vt:i4>
      </vt:variant>
      <vt:variant>
        <vt:i4>0</vt:i4>
      </vt:variant>
      <vt:variant>
        <vt:i4>0</vt:i4>
      </vt:variant>
      <vt:variant>
        <vt:i4>5</vt:i4>
      </vt:variant>
      <vt:variant>
        <vt:lpwstr>http://www.messagelaunch.com</vt:lpwstr>
      </vt:variant>
      <vt:variant>
        <vt:lpwstr/>
      </vt:variant>
      <vt:variant>
        <vt:i4>1179710</vt:i4>
      </vt:variant>
      <vt:variant>
        <vt:i4>0</vt:i4>
      </vt:variant>
      <vt:variant>
        <vt:i4>0</vt:i4>
      </vt:variant>
      <vt:variant>
        <vt:i4>5</vt:i4>
      </vt:variant>
      <vt:variant>
        <vt:lpwstr>mailto:chenliupenn@gmail.com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dc:description/>
  <cp:lastModifiedBy>li Thinking</cp:lastModifiedBy>
  <cp:revision>2</cp:revision>
  <cp:lastPrinted>2014-07-25T03:41:00Z</cp:lastPrinted>
  <dcterms:created xsi:type="dcterms:W3CDTF">2016-08-09T06:42:00Z</dcterms:created>
  <dcterms:modified xsi:type="dcterms:W3CDTF">2016-08-09T06:42:00Z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